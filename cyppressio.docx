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673" w:rsidRPr="00C92959" w:rsidRDefault="00973673" w:rsidP="00943717">
      <w:pPr>
        <w:rPr>
          <w:lang w:val="sv-FI"/>
        </w:rPr>
      </w:pPr>
    </w:p>
    <w:p w:rsidR="00973673" w:rsidRPr="00C92959" w:rsidRDefault="00973673" w:rsidP="00943717">
      <w:pPr>
        <w:rPr>
          <w:lang w:val="sv-FI"/>
        </w:rPr>
      </w:pPr>
    </w:p>
    <w:p w:rsidR="00973673" w:rsidRPr="00C92959" w:rsidRDefault="00973673" w:rsidP="00943717">
      <w:pPr>
        <w:rPr>
          <w:lang w:val="sv-FI"/>
        </w:rPr>
      </w:pPr>
    </w:p>
    <w:p w:rsidR="00973673" w:rsidRPr="00C92959" w:rsidRDefault="00973673" w:rsidP="00943717">
      <w:pPr>
        <w:rPr>
          <w:lang w:val="sv-FI"/>
        </w:rPr>
      </w:pPr>
    </w:p>
    <w:p w:rsidR="00973673" w:rsidRPr="00C92959" w:rsidRDefault="00973673" w:rsidP="00943717">
      <w:pPr>
        <w:rPr>
          <w:lang w:val="sv-FI"/>
        </w:rPr>
      </w:pPr>
    </w:p>
    <w:p w:rsidR="00F7621E" w:rsidRPr="00C92959" w:rsidRDefault="00F7621E" w:rsidP="00943717">
      <w:pPr>
        <w:rPr>
          <w:lang w:val="sv-FI"/>
        </w:rPr>
      </w:pPr>
    </w:p>
    <w:p w:rsidR="00F7621E" w:rsidRPr="00C92959" w:rsidRDefault="00F7621E" w:rsidP="00943717">
      <w:pPr>
        <w:rPr>
          <w:lang w:val="sv-FI"/>
        </w:rPr>
      </w:pPr>
    </w:p>
    <w:p w:rsidR="00973673" w:rsidRPr="00C92959" w:rsidRDefault="00973673" w:rsidP="00943717">
      <w:pPr>
        <w:rPr>
          <w:lang w:val="sv-FI"/>
        </w:rPr>
      </w:pPr>
    </w:p>
    <w:p w:rsidR="00F7621E" w:rsidRPr="00AE19B1" w:rsidRDefault="00F7621E" w:rsidP="00F7621E">
      <w:pPr>
        <w:rPr>
          <w:lang w:val="en-US"/>
        </w:rPr>
      </w:pPr>
    </w:p>
    <w:p w:rsidR="00F7621E" w:rsidRPr="00AE19B1" w:rsidRDefault="00F7621E" w:rsidP="00F7621E">
      <w:pPr>
        <w:rPr>
          <w:lang w:val="en-US"/>
        </w:rPr>
      </w:pPr>
    </w:p>
    <w:p w:rsidR="00F7621E" w:rsidRPr="00AE19B1" w:rsidRDefault="00F7621E" w:rsidP="00F7621E">
      <w:pPr>
        <w:rPr>
          <w:lang w:val="en-US"/>
        </w:rPr>
      </w:pPr>
    </w:p>
    <w:p w:rsidR="00CF2C3F" w:rsidRPr="004943FB" w:rsidRDefault="002F0336" w:rsidP="00CF2C3F">
      <w:pPr>
        <w:pStyle w:val="FormatmallFormatmallRubrikVnster0cmArial36ptVnster"/>
        <w:rPr>
          <w:sz w:val="48"/>
          <w:szCs w:val="48"/>
        </w:rPr>
      </w:pPr>
      <w:r>
        <w:rPr>
          <w:sz w:val="48"/>
          <w:szCs w:val="48"/>
        </w:rPr>
        <w:t>Cypress.io</w:t>
      </w:r>
    </w:p>
    <w:p w:rsidR="00F7621E" w:rsidRPr="004943FB" w:rsidRDefault="00F7621E" w:rsidP="00F7621E">
      <w:pPr>
        <w:rPr>
          <w:lang w:val="en-US"/>
        </w:rPr>
      </w:pPr>
    </w:p>
    <w:p w:rsidR="00F7621E" w:rsidRPr="004943FB" w:rsidRDefault="00F7621E" w:rsidP="00F7621E">
      <w:pPr>
        <w:rPr>
          <w:lang w:val="en-US"/>
        </w:rPr>
      </w:pPr>
    </w:p>
    <w:p w:rsidR="00F7621E" w:rsidRPr="004943FB" w:rsidRDefault="00F7621E" w:rsidP="00F7621E">
      <w:pPr>
        <w:rPr>
          <w:lang w:val="en-US"/>
        </w:rPr>
      </w:pPr>
    </w:p>
    <w:p w:rsidR="00CF2C3F" w:rsidRPr="004943FB" w:rsidRDefault="002F0336" w:rsidP="00CF2C3F">
      <w:pPr>
        <w:pStyle w:val="FormatmallFormatmallRubrikVnster0cmArial36ptVnster"/>
      </w:pPr>
      <w:bookmarkStart w:id="0" w:name="_Toc369697218"/>
      <w:r>
        <w:t>Test Protocol</w:t>
      </w:r>
    </w:p>
    <w:bookmarkEnd w:id="0"/>
    <w:p w:rsidR="00F7621E" w:rsidRPr="004943FB" w:rsidRDefault="00F7621E">
      <w:pPr>
        <w:suppressAutoHyphens w:val="0"/>
        <w:spacing w:after="0" w:line="240" w:lineRule="auto"/>
        <w:jc w:val="left"/>
        <w:rPr>
          <w:lang w:val="en-US"/>
        </w:rPr>
      </w:pPr>
      <w:r w:rsidRPr="004943FB">
        <w:rPr>
          <w:lang w:val="en-US"/>
        </w:rPr>
        <w:br w:type="page"/>
      </w:r>
    </w:p>
    <w:p w:rsidR="00B56D31" w:rsidRDefault="009E1893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r w:rsidRPr="004943FB">
        <w:rPr>
          <w:sz w:val="40"/>
          <w:lang w:val="en-US"/>
        </w:rPr>
        <w:lastRenderedPageBreak/>
        <w:fldChar w:fldCharType="begin"/>
      </w:r>
      <w:r w:rsidR="00973673" w:rsidRPr="004943FB">
        <w:rPr>
          <w:sz w:val="40"/>
          <w:lang w:val="en-US"/>
        </w:rPr>
        <w:instrText xml:space="preserve"> TOC \o "1-2" \h \z </w:instrText>
      </w:r>
      <w:r w:rsidRPr="004943FB">
        <w:rPr>
          <w:sz w:val="40"/>
          <w:lang w:val="en-US"/>
        </w:rPr>
        <w:fldChar w:fldCharType="separate"/>
      </w:r>
      <w:hyperlink w:anchor="_Toc53735300" w:history="1">
        <w:r w:rsidR="00B56D31" w:rsidRPr="005F55A9">
          <w:rPr>
            <w:rStyle w:val="Hyperlink"/>
            <w:noProof/>
            <w:lang w:val="en-US"/>
          </w:rPr>
          <w:t>1</w:t>
        </w:r>
        <w:r w:rsidR="00B56D31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val="en-US" w:eastAsia="en-US"/>
          </w:rPr>
          <w:tab/>
        </w:r>
        <w:r w:rsidR="00B56D31" w:rsidRPr="005F55A9">
          <w:rPr>
            <w:rStyle w:val="Hyperlink"/>
            <w:noProof/>
            <w:lang w:val="en-US"/>
          </w:rPr>
          <w:t>Site Search Bar Testing</w:t>
        </w:r>
        <w:r w:rsidR="00B56D31">
          <w:rPr>
            <w:noProof/>
            <w:webHidden/>
          </w:rPr>
          <w:tab/>
        </w:r>
        <w:r w:rsidR="00B56D31">
          <w:rPr>
            <w:noProof/>
            <w:webHidden/>
          </w:rPr>
          <w:fldChar w:fldCharType="begin"/>
        </w:r>
        <w:r w:rsidR="00B56D31">
          <w:rPr>
            <w:noProof/>
            <w:webHidden/>
          </w:rPr>
          <w:instrText xml:space="preserve"> PAGEREF _Toc53735300 \h </w:instrText>
        </w:r>
        <w:r w:rsidR="00B56D31">
          <w:rPr>
            <w:noProof/>
            <w:webHidden/>
          </w:rPr>
        </w:r>
        <w:r w:rsidR="00B56D31">
          <w:rPr>
            <w:noProof/>
            <w:webHidden/>
          </w:rPr>
          <w:fldChar w:fldCharType="separate"/>
        </w:r>
        <w:r w:rsidR="00B56D31">
          <w:rPr>
            <w:noProof/>
            <w:webHidden/>
          </w:rPr>
          <w:t>3</w:t>
        </w:r>
        <w:r w:rsidR="00B56D31">
          <w:rPr>
            <w:noProof/>
            <w:webHidden/>
          </w:rPr>
          <w:fldChar w:fldCharType="end"/>
        </w:r>
      </w:hyperlink>
    </w:p>
    <w:p w:rsidR="00B56D31" w:rsidRDefault="00B56D31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53735301" w:history="1">
        <w:r w:rsidRPr="005F55A9">
          <w:rPr>
            <w:rStyle w:val="Hyperlink"/>
            <w:noProof/>
            <w:lang w:val="en-US"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val="en-US" w:eastAsia="en-US"/>
          </w:rPr>
          <w:tab/>
        </w:r>
        <w:r w:rsidRPr="005F55A9">
          <w:rPr>
            <w:rStyle w:val="Hyperlink"/>
            <w:noProof/>
            <w:lang w:val="en-US"/>
          </w:rPr>
          <w:t>Dashboard Side Bar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_Toc53735301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56D31" w:rsidRDefault="00B56D31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53735302" w:history="1">
        <w:r w:rsidRPr="005F55A9">
          <w:rPr>
            <w:rStyle w:val="Hyperlink"/>
            <w:noProof/>
            <w:lang w:val="en-US"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val="en-US" w:eastAsia="en-US"/>
          </w:rPr>
          <w:tab/>
        </w:r>
        <w:r w:rsidRPr="005F55A9">
          <w:rPr>
            <w:rStyle w:val="Hyperlink"/>
            <w:noProof/>
            <w:lang w:val="en-US"/>
          </w:rPr>
          <w:t>Language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_Toc53735302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17DB5" w:rsidRDefault="009E1893" w:rsidP="002F0336">
      <w:pPr>
        <w:pStyle w:val="Heading1"/>
        <w:tabs>
          <w:tab w:val="clear" w:pos="1134"/>
          <w:tab w:val="left" w:pos="-709"/>
        </w:tabs>
        <w:rPr>
          <w:lang w:val="en-US"/>
        </w:rPr>
      </w:pPr>
      <w:r w:rsidRPr="004943FB">
        <w:rPr>
          <w:rFonts w:ascii="Palatino" w:hAnsi="Palatino"/>
          <w:lang w:val="en-US"/>
        </w:rPr>
        <w:lastRenderedPageBreak/>
        <w:fldChar w:fldCharType="end"/>
      </w:r>
      <w:r w:rsidR="002F0336" w:rsidRPr="004943FB">
        <w:rPr>
          <w:lang w:val="en-US"/>
        </w:rPr>
        <w:t xml:space="preserve"> </w:t>
      </w:r>
      <w:bookmarkStart w:id="1" w:name="_Toc53735300"/>
      <w:r w:rsidR="002F0336">
        <w:rPr>
          <w:lang w:val="en-US"/>
        </w:rPr>
        <w:t>Site Search Bar Testing</w:t>
      </w:r>
      <w:bookmarkEnd w:id="1"/>
    </w:p>
    <w:p w:rsidR="002F0336" w:rsidRDefault="002F0336" w:rsidP="002F033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4071"/>
        <w:gridCol w:w="2232"/>
        <w:gridCol w:w="2228"/>
      </w:tblGrid>
      <w:tr w:rsidR="002F0336" w:rsidTr="002F0336">
        <w:tc>
          <w:tcPr>
            <w:tcW w:w="355" w:type="dxa"/>
          </w:tcPr>
          <w:p w:rsidR="002F0336" w:rsidRDefault="002F0336" w:rsidP="002F0336">
            <w:pPr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4176" w:type="dxa"/>
          </w:tcPr>
          <w:p w:rsidR="002F0336" w:rsidRDefault="002F0336" w:rsidP="002F0336">
            <w:pPr>
              <w:rPr>
                <w:lang w:val="en-US"/>
              </w:rPr>
            </w:pPr>
            <w:r>
              <w:rPr>
                <w:lang w:val="en-US"/>
              </w:rPr>
              <w:t>Test Case Name</w:t>
            </w:r>
          </w:p>
        </w:tc>
        <w:tc>
          <w:tcPr>
            <w:tcW w:w="2266" w:type="dxa"/>
          </w:tcPr>
          <w:p w:rsidR="002F0336" w:rsidRDefault="002F0336" w:rsidP="002F0336">
            <w:pPr>
              <w:rPr>
                <w:lang w:val="en-US"/>
              </w:rPr>
            </w:pPr>
            <w:r>
              <w:rPr>
                <w:lang w:val="en-US"/>
              </w:rPr>
              <w:t>Test Case Steps</w:t>
            </w:r>
          </w:p>
        </w:tc>
        <w:tc>
          <w:tcPr>
            <w:tcW w:w="2266" w:type="dxa"/>
          </w:tcPr>
          <w:p w:rsidR="002F0336" w:rsidRDefault="002F0336" w:rsidP="002F0336">
            <w:pPr>
              <w:rPr>
                <w:lang w:val="en-US"/>
              </w:rPr>
            </w:pPr>
            <w:r>
              <w:rPr>
                <w:lang w:val="en-US"/>
              </w:rPr>
              <w:t>Test Outcome</w:t>
            </w:r>
          </w:p>
        </w:tc>
      </w:tr>
      <w:tr w:rsidR="002F0336" w:rsidTr="002F0336">
        <w:tc>
          <w:tcPr>
            <w:tcW w:w="355" w:type="dxa"/>
          </w:tcPr>
          <w:p w:rsidR="002F0336" w:rsidRDefault="002F0336" w:rsidP="002F033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76" w:type="dxa"/>
          </w:tcPr>
          <w:p w:rsidR="002F0336" w:rsidRDefault="002F0336" w:rsidP="002F0336">
            <w:pPr>
              <w:rPr>
                <w:lang w:val="en-US"/>
              </w:rPr>
            </w:pPr>
            <w:r>
              <w:rPr>
                <w:lang w:val="en-US"/>
              </w:rPr>
              <w:t>Search results should be relevant to searched term</w:t>
            </w:r>
          </w:p>
        </w:tc>
        <w:tc>
          <w:tcPr>
            <w:tcW w:w="2266" w:type="dxa"/>
          </w:tcPr>
          <w:p w:rsidR="002F0336" w:rsidRDefault="002F0336" w:rsidP="002F0336">
            <w:pPr>
              <w:rPr>
                <w:lang w:val="en-US"/>
              </w:rPr>
            </w:pPr>
            <w:r>
              <w:rPr>
                <w:lang w:val="en-US"/>
              </w:rPr>
              <w:t>Search for existing term via Search functionality</w:t>
            </w:r>
          </w:p>
        </w:tc>
        <w:tc>
          <w:tcPr>
            <w:tcW w:w="2266" w:type="dxa"/>
          </w:tcPr>
          <w:p w:rsidR="002F0336" w:rsidRDefault="002F0336" w:rsidP="002F0336">
            <w:pPr>
              <w:rPr>
                <w:lang w:val="en-US"/>
              </w:rPr>
            </w:pPr>
            <w:r>
              <w:rPr>
                <w:lang w:val="en-US"/>
              </w:rPr>
              <w:t>Correct search result should be displayed in the right corner</w:t>
            </w:r>
          </w:p>
        </w:tc>
      </w:tr>
      <w:tr w:rsidR="002F0336" w:rsidTr="002F0336">
        <w:tc>
          <w:tcPr>
            <w:tcW w:w="355" w:type="dxa"/>
          </w:tcPr>
          <w:p w:rsidR="002F0336" w:rsidRDefault="002F0336" w:rsidP="002F033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176" w:type="dxa"/>
          </w:tcPr>
          <w:p w:rsidR="002F0336" w:rsidRDefault="002F0336" w:rsidP="002F0336">
            <w:pPr>
              <w:rPr>
                <w:lang w:val="en-US"/>
              </w:rPr>
            </w:pPr>
            <w:r>
              <w:rPr>
                <w:lang w:val="en-US"/>
              </w:rPr>
              <w:t>Verify that special characters won’t break the Search</w:t>
            </w:r>
          </w:p>
        </w:tc>
        <w:tc>
          <w:tcPr>
            <w:tcW w:w="2266" w:type="dxa"/>
          </w:tcPr>
          <w:p w:rsidR="002F0336" w:rsidRDefault="002F0336" w:rsidP="002F0336">
            <w:pPr>
              <w:rPr>
                <w:lang w:val="en-US"/>
              </w:rPr>
            </w:pPr>
            <w:r>
              <w:rPr>
                <w:lang w:val="en-US"/>
              </w:rPr>
              <w:t>Try using symbols and special characters to verify that Search functionality will not crash</w:t>
            </w:r>
          </w:p>
        </w:tc>
        <w:tc>
          <w:tcPr>
            <w:tcW w:w="2266" w:type="dxa"/>
          </w:tcPr>
          <w:p w:rsidR="002F0336" w:rsidRDefault="002F0336" w:rsidP="002F0336">
            <w:pPr>
              <w:rPr>
                <w:lang w:val="en-US"/>
              </w:rPr>
            </w:pPr>
            <w:r>
              <w:rPr>
                <w:lang w:val="en-US"/>
              </w:rPr>
              <w:t>Search results should either contain proper result, or show some default values.</w:t>
            </w:r>
          </w:p>
        </w:tc>
      </w:tr>
      <w:tr w:rsidR="002F0336" w:rsidTr="002F0336">
        <w:tc>
          <w:tcPr>
            <w:tcW w:w="355" w:type="dxa"/>
          </w:tcPr>
          <w:p w:rsidR="002F0336" w:rsidRDefault="002F0336" w:rsidP="002F033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176" w:type="dxa"/>
          </w:tcPr>
          <w:p w:rsidR="002F0336" w:rsidRDefault="002F0336" w:rsidP="002F0336">
            <w:pPr>
              <w:rPr>
                <w:lang w:val="en-US"/>
              </w:rPr>
            </w:pPr>
            <w:r>
              <w:rPr>
                <w:lang w:val="en-US"/>
              </w:rPr>
              <w:t>Verify that suggested search results are generated dynamically</w:t>
            </w:r>
          </w:p>
        </w:tc>
        <w:tc>
          <w:tcPr>
            <w:tcW w:w="2266" w:type="dxa"/>
          </w:tcPr>
          <w:p w:rsidR="002F0336" w:rsidRDefault="002F0336" w:rsidP="002F0336">
            <w:pPr>
              <w:rPr>
                <w:lang w:val="en-US"/>
              </w:rPr>
            </w:pPr>
            <w:r>
              <w:rPr>
                <w:lang w:val="en-US"/>
              </w:rPr>
              <w:t>Write down some phrases and check if search results will get more specific as you finish writing the keyword</w:t>
            </w:r>
          </w:p>
        </w:tc>
        <w:tc>
          <w:tcPr>
            <w:tcW w:w="2266" w:type="dxa"/>
          </w:tcPr>
          <w:p w:rsidR="002F0336" w:rsidRDefault="002F0336" w:rsidP="002F0336">
            <w:pPr>
              <w:rPr>
                <w:lang w:val="en-US"/>
              </w:rPr>
            </w:pPr>
            <w:r>
              <w:rPr>
                <w:lang w:val="en-US"/>
              </w:rPr>
              <w:t xml:space="preserve">Search results should get from broader </w:t>
            </w:r>
            <w:r w:rsidR="00CA37A5">
              <w:rPr>
                <w:lang w:val="en-US"/>
              </w:rPr>
              <w:t>search to more specific one as you finish the keyword</w:t>
            </w:r>
          </w:p>
        </w:tc>
      </w:tr>
      <w:tr w:rsidR="002F0336" w:rsidTr="002F0336">
        <w:tc>
          <w:tcPr>
            <w:tcW w:w="355" w:type="dxa"/>
          </w:tcPr>
          <w:p w:rsidR="002F0336" w:rsidRDefault="002F0336" w:rsidP="002F033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176" w:type="dxa"/>
          </w:tcPr>
          <w:p w:rsidR="002F0336" w:rsidRDefault="00CA37A5" w:rsidP="002F0336">
            <w:pPr>
              <w:rPr>
                <w:lang w:val="en-US"/>
              </w:rPr>
            </w:pPr>
            <w:r>
              <w:rPr>
                <w:lang w:val="en-US"/>
              </w:rPr>
              <w:t>Verify that clicking on Search Result redirects to the proper site</w:t>
            </w:r>
          </w:p>
        </w:tc>
        <w:tc>
          <w:tcPr>
            <w:tcW w:w="2266" w:type="dxa"/>
          </w:tcPr>
          <w:p w:rsidR="002F0336" w:rsidRDefault="00CA37A5" w:rsidP="002F0336">
            <w:pPr>
              <w:rPr>
                <w:lang w:val="en-US"/>
              </w:rPr>
            </w:pPr>
            <w:r>
              <w:rPr>
                <w:lang w:val="en-US"/>
              </w:rPr>
              <w:t>Write down some search keyword and check if the redirect will move to correct site</w:t>
            </w:r>
          </w:p>
        </w:tc>
        <w:tc>
          <w:tcPr>
            <w:tcW w:w="2266" w:type="dxa"/>
          </w:tcPr>
          <w:p w:rsidR="002F0336" w:rsidRDefault="00CA37A5" w:rsidP="002F0336">
            <w:pPr>
              <w:rPr>
                <w:lang w:val="en-US"/>
              </w:rPr>
            </w:pPr>
            <w:r>
              <w:rPr>
                <w:lang w:val="en-US"/>
              </w:rPr>
              <w:t>Correct site should be displayed</w:t>
            </w:r>
          </w:p>
        </w:tc>
      </w:tr>
      <w:tr w:rsidR="002F0336" w:rsidTr="002F0336">
        <w:tc>
          <w:tcPr>
            <w:tcW w:w="355" w:type="dxa"/>
          </w:tcPr>
          <w:p w:rsidR="002F0336" w:rsidRDefault="002F0336" w:rsidP="002F033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176" w:type="dxa"/>
          </w:tcPr>
          <w:p w:rsidR="002F0336" w:rsidRDefault="00CA37A5" w:rsidP="002F0336">
            <w:pPr>
              <w:rPr>
                <w:lang w:val="en-US"/>
              </w:rPr>
            </w:pPr>
            <w:r>
              <w:rPr>
                <w:lang w:val="en-US"/>
              </w:rPr>
              <w:t>Verify that return from Search Results site redirects to the previous site.</w:t>
            </w:r>
          </w:p>
        </w:tc>
        <w:tc>
          <w:tcPr>
            <w:tcW w:w="2266" w:type="dxa"/>
          </w:tcPr>
          <w:p w:rsidR="002F0336" w:rsidRDefault="00CA37A5" w:rsidP="002F0336">
            <w:pPr>
              <w:rPr>
                <w:lang w:val="en-US"/>
              </w:rPr>
            </w:pPr>
            <w:r>
              <w:rPr>
                <w:lang w:val="en-US"/>
              </w:rPr>
              <w:t>Search for some keyword, click on the search result, click on “back” button in browser to check if you get back to the correct site.</w:t>
            </w:r>
          </w:p>
        </w:tc>
        <w:tc>
          <w:tcPr>
            <w:tcW w:w="2266" w:type="dxa"/>
          </w:tcPr>
          <w:p w:rsidR="002F0336" w:rsidRDefault="00CA37A5" w:rsidP="002F0336">
            <w:pPr>
              <w:rPr>
                <w:lang w:val="en-US"/>
              </w:rPr>
            </w:pPr>
            <w:r>
              <w:rPr>
                <w:lang w:val="en-US"/>
              </w:rPr>
              <w:t>Correct site should be displayed</w:t>
            </w:r>
          </w:p>
        </w:tc>
      </w:tr>
      <w:tr w:rsidR="002F0336" w:rsidTr="002F0336">
        <w:tc>
          <w:tcPr>
            <w:tcW w:w="355" w:type="dxa"/>
          </w:tcPr>
          <w:p w:rsidR="002F0336" w:rsidRDefault="002F0336" w:rsidP="002F033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176" w:type="dxa"/>
          </w:tcPr>
          <w:p w:rsidR="002F0336" w:rsidRDefault="00CA37A5" w:rsidP="002F0336">
            <w:pPr>
              <w:rPr>
                <w:lang w:val="en-US"/>
              </w:rPr>
            </w:pPr>
            <w:r>
              <w:rPr>
                <w:lang w:val="en-US"/>
              </w:rPr>
              <w:t>Verify that deleting keyword from Search Bar deletes suggested search results</w:t>
            </w:r>
          </w:p>
        </w:tc>
        <w:tc>
          <w:tcPr>
            <w:tcW w:w="2266" w:type="dxa"/>
          </w:tcPr>
          <w:p w:rsidR="002F0336" w:rsidRDefault="00CA37A5" w:rsidP="002F0336">
            <w:pPr>
              <w:rPr>
                <w:lang w:val="en-US"/>
              </w:rPr>
            </w:pPr>
            <w:r>
              <w:rPr>
                <w:lang w:val="en-US"/>
              </w:rPr>
              <w:t>Write down some keyword and delete it.</w:t>
            </w:r>
          </w:p>
        </w:tc>
        <w:tc>
          <w:tcPr>
            <w:tcW w:w="2266" w:type="dxa"/>
          </w:tcPr>
          <w:p w:rsidR="002F0336" w:rsidRDefault="00CA37A5" w:rsidP="002F0336">
            <w:pPr>
              <w:rPr>
                <w:lang w:val="en-US"/>
              </w:rPr>
            </w:pPr>
            <w:r>
              <w:rPr>
                <w:lang w:val="en-US"/>
              </w:rPr>
              <w:t>Search results should disappear after deleting keyword.</w:t>
            </w:r>
          </w:p>
        </w:tc>
      </w:tr>
      <w:tr w:rsidR="002F0336" w:rsidTr="002F0336">
        <w:tc>
          <w:tcPr>
            <w:tcW w:w="355" w:type="dxa"/>
          </w:tcPr>
          <w:p w:rsidR="002F0336" w:rsidRDefault="002F0336" w:rsidP="002F033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176" w:type="dxa"/>
          </w:tcPr>
          <w:p w:rsidR="002F0336" w:rsidRDefault="00CA37A5" w:rsidP="00CA37A5">
            <w:pPr>
              <w:rPr>
                <w:lang w:val="en-US"/>
              </w:rPr>
            </w:pPr>
            <w:r>
              <w:rPr>
                <w:lang w:val="en-US"/>
              </w:rPr>
              <w:t>Verify that proper amount of search results is displayed</w:t>
            </w:r>
          </w:p>
        </w:tc>
        <w:tc>
          <w:tcPr>
            <w:tcW w:w="2266" w:type="dxa"/>
          </w:tcPr>
          <w:p w:rsidR="002F0336" w:rsidRDefault="00CA37A5" w:rsidP="002F0336">
            <w:pPr>
              <w:rPr>
                <w:lang w:val="en-US"/>
              </w:rPr>
            </w:pPr>
            <w:r>
              <w:rPr>
                <w:lang w:val="en-US"/>
              </w:rPr>
              <w:t>Write down some keyword and check if the correct number of search results is shown. Consider using as specific and as broad keywords as you can.</w:t>
            </w:r>
          </w:p>
        </w:tc>
        <w:tc>
          <w:tcPr>
            <w:tcW w:w="2266" w:type="dxa"/>
          </w:tcPr>
          <w:p w:rsidR="002F0336" w:rsidRDefault="00CA37A5" w:rsidP="002F0336">
            <w:pPr>
              <w:rPr>
                <w:lang w:val="en-US"/>
              </w:rPr>
            </w:pPr>
            <w:r>
              <w:rPr>
                <w:lang w:val="en-US"/>
              </w:rPr>
              <w:t>You should see 5 search results.</w:t>
            </w:r>
          </w:p>
        </w:tc>
      </w:tr>
      <w:tr w:rsidR="00CA37A5" w:rsidTr="009E79E6">
        <w:trPr>
          <w:trHeight w:val="70"/>
        </w:trPr>
        <w:tc>
          <w:tcPr>
            <w:tcW w:w="355" w:type="dxa"/>
          </w:tcPr>
          <w:p w:rsidR="00CA37A5" w:rsidRDefault="00CA37A5" w:rsidP="002F033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176" w:type="dxa"/>
          </w:tcPr>
          <w:p w:rsidR="00CA37A5" w:rsidRDefault="00CA37A5" w:rsidP="00CA37A5">
            <w:pPr>
              <w:rPr>
                <w:lang w:val="en-US"/>
              </w:rPr>
            </w:pPr>
            <w:r>
              <w:rPr>
                <w:lang w:val="en-US"/>
              </w:rPr>
              <w:t>Verify that keyword is highlighted in Search Result</w:t>
            </w:r>
          </w:p>
        </w:tc>
        <w:tc>
          <w:tcPr>
            <w:tcW w:w="2266" w:type="dxa"/>
          </w:tcPr>
          <w:p w:rsidR="00CA37A5" w:rsidRDefault="00CA37A5" w:rsidP="002F0336">
            <w:pPr>
              <w:rPr>
                <w:lang w:val="en-US"/>
              </w:rPr>
            </w:pPr>
            <w:r>
              <w:rPr>
                <w:lang w:val="en-US"/>
              </w:rPr>
              <w:t xml:space="preserve">Search for some specific keyword and check if the keyword is </w:t>
            </w:r>
            <w:r>
              <w:rPr>
                <w:lang w:val="en-US"/>
              </w:rPr>
              <w:lastRenderedPageBreak/>
              <w:t>highlighted in Search Result</w:t>
            </w:r>
          </w:p>
        </w:tc>
        <w:tc>
          <w:tcPr>
            <w:tcW w:w="2266" w:type="dxa"/>
          </w:tcPr>
          <w:p w:rsidR="00CA37A5" w:rsidRDefault="009E79E6" w:rsidP="002F033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Keyword should be highlighted in search result.</w:t>
            </w:r>
          </w:p>
        </w:tc>
      </w:tr>
      <w:tr w:rsidR="00CA37A5" w:rsidTr="002F0336">
        <w:tc>
          <w:tcPr>
            <w:tcW w:w="355" w:type="dxa"/>
          </w:tcPr>
          <w:p w:rsidR="00CA37A5" w:rsidRDefault="00CA37A5" w:rsidP="002F033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9</w:t>
            </w:r>
          </w:p>
        </w:tc>
        <w:tc>
          <w:tcPr>
            <w:tcW w:w="4176" w:type="dxa"/>
          </w:tcPr>
          <w:p w:rsidR="00CA37A5" w:rsidRDefault="009E79E6" w:rsidP="00CA37A5">
            <w:pPr>
              <w:rPr>
                <w:lang w:val="en-US"/>
              </w:rPr>
            </w:pPr>
            <w:r>
              <w:rPr>
                <w:lang w:val="en-US"/>
              </w:rPr>
              <w:t>Verify that reset button works correctly</w:t>
            </w:r>
          </w:p>
        </w:tc>
        <w:tc>
          <w:tcPr>
            <w:tcW w:w="2266" w:type="dxa"/>
          </w:tcPr>
          <w:p w:rsidR="00CA37A5" w:rsidRDefault="009E79E6" w:rsidP="002F0336">
            <w:pPr>
              <w:rPr>
                <w:lang w:val="en-US"/>
              </w:rPr>
            </w:pPr>
            <w:r>
              <w:rPr>
                <w:lang w:val="en-US"/>
              </w:rPr>
              <w:t>Write down some keyword and delete it by using X symbol at the end of search bar</w:t>
            </w:r>
          </w:p>
        </w:tc>
        <w:tc>
          <w:tcPr>
            <w:tcW w:w="2266" w:type="dxa"/>
          </w:tcPr>
          <w:p w:rsidR="00CA37A5" w:rsidRDefault="009E79E6" w:rsidP="002F0336">
            <w:pPr>
              <w:rPr>
                <w:lang w:val="en-US"/>
              </w:rPr>
            </w:pPr>
            <w:r>
              <w:rPr>
                <w:lang w:val="en-US"/>
              </w:rPr>
              <w:t>Keyword should be erased</w:t>
            </w:r>
          </w:p>
        </w:tc>
      </w:tr>
      <w:tr w:rsidR="00CA37A5" w:rsidTr="002F0336">
        <w:tc>
          <w:tcPr>
            <w:tcW w:w="355" w:type="dxa"/>
          </w:tcPr>
          <w:p w:rsidR="00CA37A5" w:rsidRDefault="00CA37A5" w:rsidP="002F033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176" w:type="dxa"/>
          </w:tcPr>
          <w:p w:rsidR="00CA37A5" w:rsidRDefault="009E79E6" w:rsidP="009E79E6">
            <w:pPr>
              <w:rPr>
                <w:lang w:val="en-US"/>
              </w:rPr>
            </w:pPr>
            <w:r>
              <w:rPr>
                <w:lang w:val="en-US"/>
              </w:rPr>
              <w:t>Verify that reset button resets search results</w:t>
            </w:r>
          </w:p>
        </w:tc>
        <w:tc>
          <w:tcPr>
            <w:tcW w:w="2266" w:type="dxa"/>
          </w:tcPr>
          <w:p w:rsidR="00CA37A5" w:rsidRDefault="009E79E6" w:rsidP="002F0336">
            <w:pPr>
              <w:rPr>
                <w:lang w:val="en-US"/>
              </w:rPr>
            </w:pPr>
            <w:r>
              <w:rPr>
                <w:lang w:val="en-US"/>
              </w:rPr>
              <w:t>Write down some keyword and delete it by using X symbol at the end of search bar</w:t>
            </w:r>
          </w:p>
        </w:tc>
        <w:tc>
          <w:tcPr>
            <w:tcW w:w="2266" w:type="dxa"/>
          </w:tcPr>
          <w:p w:rsidR="00CA37A5" w:rsidRDefault="009E79E6" w:rsidP="002F0336">
            <w:pPr>
              <w:rPr>
                <w:lang w:val="en-US"/>
              </w:rPr>
            </w:pPr>
            <w:r>
              <w:rPr>
                <w:lang w:val="en-US"/>
              </w:rPr>
              <w:t>No search results should be kept under the search bar.</w:t>
            </w:r>
          </w:p>
        </w:tc>
      </w:tr>
      <w:tr w:rsidR="009E79E6" w:rsidTr="002F0336">
        <w:tc>
          <w:tcPr>
            <w:tcW w:w="355" w:type="dxa"/>
          </w:tcPr>
          <w:p w:rsidR="009E79E6" w:rsidRDefault="009E79E6" w:rsidP="002F0336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176" w:type="dxa"/>
          </w:tcPr>
          <w:p w:rsidR="009E79E6" w:rsidRDefault="009E79E6" w:rsidP="009E79E6">
            <w:pPr>
              <w:rPr>
                <w:lang w:val="en-US"/>
              </w:rPr>
            </w:pPr>
            <w:r>
              <w:rPr>
                <w:lang w:val="en-US"/>
              </w:rPr>
              <w:t>Verify that clicking outside the search bar closes the search results</w:t>
            </w:r>
          </w:p>
        </w:tc>
        <w:tc>
          <w:tcPr>
            <w:tcW w:w="2266" w:type="dxa"/>
          </w:tcPr>
          <w:p w:rsidR="009E79E6" w:rsidRDefault="009E79E6" w:rsidP="002F0336">
            <w:pPr>
              <w:rPr>
                <w:lang w:val="en-US"/>
              </w:rPr>
            </w:pPr>
            <w:r>
              <w:rPr>
                <w:lang w:val="en-US"/>
              </w:rPr>
              <w:t>Write down some keyword and click outside the search bar</w:t>
            </w:r>
          </w:p>
        </w:tc>
        <w:tc>
          <w:tcPr>
            <w:tcW w:w="2266" w:type="dxa"/>
          </w:tcPr>
          <w:p w:rsidR="009E79E6" w:rsidRDefault="009E79E6" w:rsidP="002F0336">
            <w:pPr>
              <w:rPr>
                <w:lang w:val="en-US"/>
              </w:rPr>
            </w:pPr>
            <w:r>
              <w:rPr>
                <w:lang w:val="en-US"/>
              </w:rPr>
              <w:t>Search results should be closed and reopened only if you click back into search bar</w:t>
            </w:r>
          </w:p>
        </w:tc>
      </w:tr>
    </w:tbl>
    <w:p w:rsidR="002F0336" w:rsidRPr="002F0336" w:rsidRDefault="002F0336" w:rsidP="002F0336">
      <w:pPr>
        <w:rPr>
          <w:lang w:val="en-US"/>
        </w:rPr>
      </w:pPr>
    </w:p>
    <w:p w:rsidR="009E79E6" w:rsidRDefault="009E79E6">
      <w:pPr>
        <w:suppressAutoHyphens w:val="0"/>
        <w:spacing w:after="0" w:line="240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9E79E6" w:rsidRPr="002F0336" w:rsidRDefault="009E79E6" w:rsidP="009E79E6">
      <w:pPr>
        <w:pStyle w:val="Heading1"/>
        <w:rPr>
          <w:lang w:val="en-US"/>
        </w:rPr>
      </w:pPr>
      <w:bookmarkStart w:id="2" w:name="_Toc53735301"/>
      <w:r>
        <w:rPr>
          <w:lang w:val="en-US"/>
        </w:rPr>
        <w:lastRenderedPageBreak/>
        <w:t>Dashboard Side Bar Testing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4073"/>
        <w:gridCol w:w="2230"/>
        <w:gridCol w:w="2228"/>
      </w:tblGrid>
      <w:tr w:rsidR="00C96D03" w:rsidTr="00342BEB">
        <w:tc>
          <w:tcPr>
            <w:tcW w:w="532" w:type="dxa"/>
          </w:tcPr>
          <w:p w:rsidR="009E79E6" w:rsidRDefault="009E79E6" w:rsidP="00264863">
            <w:pPr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4073" w:type="dxa"/>
          </w:tcPr>
          <w:p w:rsidR="009E79E6" w:rsidRDefault="009E79E6" w:rsidP="00264863">
            <w:pPr>
              <w:rPr>
                <w:lang w:val="en-US"/>
              </w:rPr>
            </w:pPr>
            <w:r>
              <w:rPr>
                <w:lang w:val="en-US"/>
              </w:rPr>
              <w:t>Test Case Name</w:t>
            </w:r>
          </w:p>
        </w:tc>
        <w:tc>
          <w:tcPr>
            <w:tcW w:w="2230" w:type="dxa"/>
          </w:tcPr>
          <w:p w:rsidR="009E79E6" w:rsidRDefault="009E79E6" w:rsidP="00264863">
            <w:pPr>
              <w:rPr>
                <w:lang w:val="en-US"/>
              </w:rPr>
            </w:pPr>
            <w:r>
              <w:rPr>
                <w:lang w:val="en-US"/>
              </w:rPr>
              <w:t>Test Case Steps</w:t>
            </w:r>
          </w:p>
        </w:tc>
        <w:tc>
          <w:tcPr>
            <w:tcW w:w="2228" w:type="dxa"/>
          </w:tcPr>
          <w:p w:rsidR="009E79E6" w:rsidRDefault="009E79E6" w:rsidP="00264863">
            <w:pPr>
              <w:rPr>
                <w:lang w:val="en-US"/>
              </w:rPr>
            </w:pPr>
            <w:r>
              <w:rPr>
                <w:lang w:val="en-US"/>
              </w:rPr>
              <w:t>Test Outcome</w:t>
            </w:r>
          </w:p>
        </w:tc>
      </w:tr>
      <w:tr w:rsidR="00C96D03" w:rsidTr="00342BEB">
        <w:tc>
          <w:tcPr>
            <w:tcW w:w="532" w:type="dxa"/>
          </w:tcPr>
          <w:p w:rsidR="009E79E6" w:rsidRDefault="009E79E6" w:rsidP="002648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073" w:type="dxa"/>
          </w:tcPr>
          <w:p w:rsidR="009E79E6" w:rsidRDefault="00C96D03" w:rsidP="00264863">
            <w:pPr>
              <w:rPr>
                <w:lang w:val="en-US"/>
              </w:rPr>
            </w:pPr>
            <w:r>
              <w:rPr>
                <w:lang w:val="en-US"/>
              </w:rPr>
              <w:t>Verify that “Dashboard” is collapsible</w:t>
            </w:r>
          </w:p>
        </w:tc>
        <w:tc>
          <w:tcPr>
            <w:tcW w:w="2230" w:type="dxa"/>
          </w:tcPr>
          <w:p w:rsidR="009E79E6" w:rsidRDefault="00C96D03" w:rsidP="00264863">
            <w:pPr>
              <w:rPr>
                <w:lang w:val="en-US"/>
              </w:rPr>
            </w:pPr>
            <w:r>
              <w:rPr>
                <w:lang w:val="en-US"/>
              </w:rPr>
              <w:t>Click on Dashboard and check if it collapses and reopens properly</w:t>
            </w:r>
          </w:p>
        </w:tc>
        <w:tc>
          <w:tcPr>
            <w:tcW w:w="2228" w:type="dxa"/>
          </w:tcPr>
          <w:p w:rsidR="009E79E6" w:rsidRDefault="00C96D03" w:rsidP="00264863">
            <w:pPr>
              <w:rPr>
                <w:lang w:val="en-US"/>
              </w:rPr>
            </w:pPr>
            <w:r>
              <w:rPr>
                <w:lang w:val="en-US"/>
              </w:rPr>
              <w:t>Dashboard should collapse or reopen after clicking</w:t>
            </w:r>
          </w:p>
        </w:tc>
      </w:tr>
      <w:tr w:rsidR="00C96D03" w:rsidTr="00342BEB">
        <w:tc>
          <w:tcPr>
            <w:tcW w:w="532" w:type="dxa"/>
          </w:tcPr>
          <w:p w:rsidR="009E79E6" w:rsidRDefault="009E79E6" w:rsidP="0026486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073" w:type="dxa"/>
          </w:tcPr>
          <w:p w:rsidR="009E79E6" w:rsidRDefault="00C96D03" w:rsidP="00264863">
            <w:pPr>
              <w:rPr>
                <w:lang w:val="en-US"/>
              </w:rPr>
            </w:pPr>
            <w:r>
              <w:rPr>
                <w:lang w:val="en-US"/>
              </w:rPr>
              <w:t>Verify that all links are redirecting to the proper pages</w:t>
            </w:r>
          </w:p>
        </w:tc>
        <w:tc>
          <w:tcPr>
            <w:tcW w:w="2230" w:type="dxa"/>
          </w:tcPr>
          <w:p w:rsidR="009E79E6" w:rsidRDefault="00C96D03" w:rsidP="00264863">
            <w:pPr>
              <w:rPr>
                <w:lang w:val="en-US"/>
              </w:rPr>
            </w:pPr>
            <w:r>
              <w:rPr>
                <w:lang w:val="en-US"/>
              </w:rPr>
              <w:t>Check if all hyperlinks are working and redirecting properly</w:t>
            </w:r>
          </w:p>
        </w:tc>
        <w:tc>
          <w:tcPr>
            <w:tcW w:w="2228" w:type="dxa"/>
          </w:tcPr>
          <w:p w:rsidR="009E79E6" w:rsidRDefault="00C96D03" w:rsidP="00264863">
            <w:pPr>
              <w:rPr>
                <w:lang w:val="en-US"/>
              </w:rPr>
            </w:pPr>
            <w:r>
              <w:rPr>
                <w:lang w:val="en-US"/>
              </w:rPr>
              <w:t>All hyperlinks should redirect to the proper pages</w:t>
            </w:r>
          </w:p>
        </w:tc>
      </w:tr>
      <w:tr w:rsidR="00C96D03" w:rsidTr="00342BEB">
        <w:tc>
          <w:tcPr>
            <w:tcW w:w="532" w:type="dxa"/>
          </w:tcPr>
          <w:p w:rsidR="009E79E6" w:rsidRDefault="009E79E6" w:rsidP="0026486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073" w:type="dxa"/>
          </w:tcPr>
          <w:p w:rsidR="009E79E6" w:rsidRDefault="00C96D03" w:rsidP="00264863">
            <w:pPr>
              <w:rPr>
                <w:lang w:val="en-US"/>
              </w:rPr>
            </w:pPr>
            <w:r>
              <w:rPr>
                <w:lang w:val="en-US"/>
              </w:rPr>
              <w:t>Verify that sidebar highlights the proper site after clicking on hyperlink</w:t>
            </w:r>
          </w:p>
        </w:tc>
        <w:tc>
          <w:tcPr>
            <w:tcW w:w="2230" w:type="dxa"/>
          </w:tcPr>
          <w:p w:rsidR="009E79E6" w:rsidRDefault="00C96D03" w:rsidP="00264863">
            <w:pPr>
              <w:rPr>
                <w:lang w:val="en-US"/>
              </w:rPr>
            </w:pPr>
            <w:r>
              <w:rPr>
                <w:lang w:val="en-US"/>
              </w:rPr>
              <w:t>Click on some hyperlink in Dashboard and check if proper item is highlighted on the sidebar.</w:t>
            </w:r>
          </w:p>
        </w:tc>
        <w:tc>
          <w:tcPr>
            <w:tcW w:w="2228" w:type="dxa"/>
          </w:tcPr>
          <w:p w:rsidR="009E79E6" w:rsidRDefault="00C96D03" w:rsidP="00264863">
            <w:pPr>
              <w:rPr>
                <w:lang w:val="en-US"/>
              </w:rPr>
            </w:pPr>
            <w:r>
              <w:rPr>
                <w:lang w:val="en-US"/>
              </w:rPr>
              <w:t>Proper keyword is highlighted after site redirect</w:t>
            </w:r>
          </w:p>
        </w:tc>
      </w:tr>
      <w:tr w:rsidR="00C96D03" w:rsidTr="00342BEB">
        <w:tc>
          <w:tcPr>
            <w:tcW w:w="532" w:type="dxa"/>
          </w:tcPr>
          <w:p w:rsidR="009E79E6" w:rsidRDefault="009E79E6" w:rsidP="0026486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073" w:type="dxa"/>
          </w:tcPr>
          <w:p w:rsidR="009E79E6" w:rsidRDefault="00342BEB" w:rsidP="00264863">
            <w:pPr>
              <w:rPr>
                <w:lang w:val="en-US"/>
              </w:rPr>
            </w:pPr>
            <w:r>
              <w:rPr>
                <w:lang w:val="en-US"/>
              </w:rPr>
              <w:t>Verify that “Dashboard” isn’t overlapping neighboring panels</w:t>
            </w:r>
          </w:p>
        </w:tc>
        <w:tc>
          <w:tcPr>
            <w:tcW w:w="2230" w:type="dxa"/>
          </w:tcPr>
          <w:p w:rsidR="009E79E6" w:rsidRDefault="00342BEB" w:rsidP="00264863">
            <w:pPr>
              <w:rPr>
                <w:lang w:val="en-US"/>
              </w:rPr>
            </w:pPr>
            <w:r>
              <w:rPr>
                <w:lang w:val="en-US"/>
              </w:rPr>
              <w:t>Click on Dashboard and check if it’s not overlapping other panels. Consider also different resolutions for Mobile Phones.</w:t>
            </w:r>
          </w:p>
        </w:tc>
        <w:tc>
          <w:tcPr>
            <w:tcW w:w="2228" w:type="dxa"/>
          </w:tcPr>
          <w:p w:rsidR="009E79E6" w:rsidRDefault="00342BEB" w:rsidP="00264863">
            <w:pPr>
              <w:rPr>
                <w:lang w:val="en-US"/>
              </w:rPr>
            </w:pPr>
            <w:r>
              <w:rPr>
                <w:lang w:val="en-US"/>
              </w:rPr>
              <w:t>Visibility is intact.</w:t>
            </w:r>
          </w:p>
        </w:tc>
      </w:tr>
    </w:tbl>
    <w:p w:rsidR="00CA37A5" w:rsidRDefault="0062086D" w:rsidP="009E79E6">
      <w:pPr>
        <w:pStyle w:val="Heading1"/>
        <w:rPr>
          <w:lang w:val="en-US"/>
        </w:rPr>
      </w:pPr>
      <w:bookmarkStart w:id="3" w:name="_Toc53735302"/>
      <w:r>
        <w:rPr>
          <w:lang w:val="en-US"/>
        </w:rPr>
        <w:lastRenderedPageBreak/>
        <w:t>Language Testing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4068"/>
        <w:gridCol w:w="2229"/>
        <w:gridCol w:w="2234"/>
      </w:tblGrid>
      <w:tr w:rsidR="00AD7811" w:rsidTr="00D12927">
        <w:tc>
          <w:tcPr>
            <w:tcW w:w="532" w:type="dxa"/>
          </w:tcPr>
          <w:p w:rsidR="00AD7811" w:rsidRDefault="00AD7811" w:rsidP="007B40B2">
            <w:pPr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4068" w:type="dxa"/>
          </w:tcPr>
          <w:p w:rsidR="00AD7811" w:rsidRDefault="00AD7811" w:rsidP="007B40B2">
            <w:pPr>
              <w:rPr>
                <w:lang w:val="en-US"/>
              </w:rPr>
            </w:pPr>
            <w:r>
              <w:rPr>
                <w:lang w:val="en-US"/>
              </w:rPr>
              <w:t>Test Case Name</w:t>
            </w:r>
          </w:p>
        </w:tc>
        <w:tc>
          <w:tcPr>
            <w:tcW w:w="2229" w:type="dxa"/>
          </w:tcPr>
          <w:p w:rsidR="00AD7811" w:rsidRDefault="00AD7811" w:rsidP="007B40B2">
            <w:pPr>
              <w:rPr>
                <w:lang w:val="en-US"/>
              </w:rPr>
            </w:pPr>
            <w:r>
              <w:rPr>
                <w:lang w:val="en-US"/>
              </w:rPr>
              <w:t>Test Case Steps</w:t>
            </w:r>
          </w:p>
        </w:tc>
        <w:tc>
          <w:tcPr>
            <w:tcW w:w="2234" w:type="dxa"/>
          </w:tcPr>
          <w:p w:rsidR="00AD7811" w:rsidRDefault="00AD7811" w:rsidP="007B40B2">
            <w:pPr>
              <w:rPr>
                <w:lang w:val="en-US"/>
              </w:rPr>
            </w:pPr>
            <w:r>
              <w:rPr>
                <w:lang w:val="en-US"/>
              </w:rPr>
              <w:t>Test Outcome</w:t>
            </w:r>
          </w:p>
        </w:tc>
      </w:tr>
      <w:tr w:rsidR="00AD7811" w:rsidTr="00D12927">
        <w:tc>
          <w:tcPr>
            <w:tcW w:w="532" w:type="dxa"/>
          </w:tcPr>
          <w:p w:rsidR="00AD7811" w:rsidRDefault="00AD7811" w:rsidP="007B40B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068" w:type="dxa"/>
          </w:tcPr>
          <w:p w:rsidR="00AD7811" w:rsidRDefault="00AD7811" w:rsidP="007B40B2">
            <w:pPr>
              <w:rPr>
                <w:lang w:val="en-US"/>
              </w:rPr>
            </w:pPr>
            <w:r>
              <w:rPr>
                <w:lang w:val="en-US"/>
              </w:rPr>
              <w:t>Check if Time And Date format is correct for the defined region</w:t>
            </w:r>
          </w:p>
        </w:tc>
        <w:tc>
          <w:tcPr>
            <w:tcW w:w="2229" w:type="dxa"/>
          </w:tcPr>
          <w:p w:rsidR="00AD7811" w:rsidRDefault="00AD7811" w:rsidP="007B40B2">
            <w:pPr>
              <w:rPr>
                <w:lang w:val="en-US"/>
              </w:rPr>
            </w:pPr>
            <w:r>
              <w:rPr>
                <w:lang w:val="en-US"/>
              </w:rPr>
              <w:t>Check if all Time And Date related notes are in correct format</w:t>
            </w:r>
          </w:p>
        </w:tc>
        <w:tc>
          <w:tcPr>
            <w:tcW w:w="2234" w:type="dxa"/>
          </w:tcPr>
          <w:p w:rsidR="00AD7811" w:rsidRDefault="00AD7811" w:rsidP="007B40B2">
            <w:pPr>
              <w:rPr>
                <w:lang w:val="en-US"/>
              </w:rPr>
            </w:pPr>
            <w:r>
              <w:rPr>
                <w:lang w:val="en-US"/>
              </w:rPr>
              <w:t>Time And Date should have the correct format</w:t>
            </w:r>
          </w:p>
        </w:tc>
      </w:tr>
      <w:tr w:rsidR="00AD7811" w:rsidTr="00D12927">
        <w:tc>
          <w:tcPr>
            <w:tcW w:w="532" w:type="dxa"/>
          </w:tcPr>
          <w:p w:rsidR="00AD7811" w:rsidRDefault="00AD7811" w:rsidP="007B40B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068" w:type="dxa"/>
          </w:tcPr>
          <w:p w:rsidR="00AD7811" w:rsidRDefault="00AD7811" w:rsidP="007B40B2">
            <w:pPr>
              <w:rPr>
                <w:lang w:val="en-US"/>
              </w:rPr>
            </w:pPr>
            <w:r>
              <w:rPr>
                <w:lang w:val="en-US"/>
              </w:rPr>
              <w:t>Check if correct currency is shown</w:t>
            </w:r>
          </w:p>
        </w:tc>
        <w:tc>
          <w:tcPr>
            <w:tcW w:w="2229" w:type="dxa"/>
          </w:tcPr>
          <w:p w:rsidR="00AD7811" w:rsidRDefault="00AD7811" w:rsidP="007B40B2">
            <w:pPr>
              <w:rPr>
                <w:lang w:val="en-US"/>
              </w:rPr>
            </w:pPr>
            <w:r>
              <w:rPr>
                <w:lang w:val="en-US"/>
              </w:rPr>
              <w:t>Check if proper currency is shown</w:t>
            </w:r>
          </w:p>
        </w:tc>
        <w:tc>
          <w:tcPr>
            <w:tcW w:w="2234" w:type="dxa"/>
          </w:tcPr>
          <w:p w:rsidR="00AD7811" w:rsidRDefault="00AD7811" w:rsidP="007B40B2">
            <w:pPr>
              <w:rPr>
                <w:lang w:val="en-US"/>
              </w:rPr>
            </w:pPr>
            <w:r>
              <w:rPr>
                <w:lang w:val="en-US"/>
              </w:rPr>
              <w:t>Proper currency should be shown</w:t>
            </w:r>
          </w:p>
        </w:tc>
      </w:tr>
      <w:tr w:rsidR="00AD7811" w:rsidTr="00D12927">
        <w:tc>
          <w:tcPr>
            <w:tcW w:w="532" w:type="dxa"/>
          </w:tcPr>
          <w:p w:rsidR="00AD7811" w:rsidRDefault="00AD7811" w:rsidP="007B40B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068" w:type="dxa"/>
          </w:tcPr>
          <w:p w:rsidR="00AD7811" w:rsidRDefault="00AD7811" w:rsidP="007B40B2">
            <w:pPr>
              <w:rPr>
                <w:lang w:val="en-US"/>
              </w:rPr>
            </w:pPr>
            <w:r>
              <w:rPr>
                <w:lang w:val="en-US"/>
              </w:rPr>
              <w:t>Check if button text is not overlapping outside boundaries</w:t>
            </w:r>
          </w:p>
        </w:tc>
        <w:tc>
          <w:tcPr>
            <w:tcW w:w="2229" w:type="dxa"/>
          </w:tcPr>
          <w:p w:rsidR="00AD7811" w:rsidRDefault="00AD7811" w:rsidP="007B40B2">
            <w:pPr>
              <w:rPr>
                <w:lang w:val="en-US"/>
              </w:rPr>
            </w:pPr>
            <w:r>
              <w:rPr>
                <w:lang w:val="en-US"/>
              </w:rPr>
              <w:t>Check visually if some texts are not out of bounds, or overlapping other buttons</w:t>
            </w:r>
          </w:p>
        </w:tc>
        <w:tc>
          <w:tcPr>
            <w:tcW w:w="2234" w:type="dxa"/>
          </w:tcPr>
          <w:p w:rsidR="00AD7811" w:rsidRDefault="00AD7811" w:rsidP="007B40B2">
            <w:pPr>
              <w:rPr>
                <w:lang w:val="en-US"/>
              </w:rPr>
            </w:pPr>
            <w:r>
              <w:rPr>
                <w:lang w:val="en-US"/>
              </w:rPr>
              <w:t>Proper size should be used for buttons, etc.</w:t>
            </w:r>
          </w:p>
        </w:tc>
      </w:tr>
      <w:tr w:rsidR="00AD7811" w:rsidTr="00D12927">
        <w:tc>
          <w:tcPr>
            <w:tcW w:w="532" w:type="dxa"/>
          </w:tcPr>
          <w:p w:rsidR="00AD7811" w:rsidRDefault="00AD7811" w:rsidP="007B40B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068" w:type="dxa"/>
          </w:tcPr>
          <w:p w:rsidR="00AD7811" w:rsidRDefault="00AD7811" w:rsidP="007B40B2">
            <w:pPr>
              <w:rPr>
                <w:lang w:val="en-US"/>
              </w:rPr>
            </w:pPr>
            <w:r>
              <w:rPr>
                <w:lang w:val="en-US"/>
              </w:rPr>
              <w:t>Check if terminology used in translation is consistent on whole site</w:t>
            </w:r>
          </w:p>
        </w:tc>
        <w:tc>
          <w:tcPr>
            <w:tcW w:w="2229" w:type="dxa"/>
          </w:tcPr>
          <w:p w:rsidR="00AD7811" w:rsidRDefault="00AD7811" w:rsidP="007B40B2">
            <w:pPr>
              <w:rPr>
                <w:lang w:val="en-US"/>
              </w:rPr>
            </w:pPr>
            <w:r>
              <w:rPr>
                <w:lang w:val="en-US"/>
              </w:rPr>
              <w:t>Check if terminology used in translation is consistent all over the website</w:t>
            </w:r>
          </w:p>
        </w:tc>
        <w:tc>
          <w:tcPr>
            <w:tcW w:w="2234" w:type="dxa"/>
          </w:tcPr>
          <w:p w:rsidR="00AD7811" w:rsidRDefault="00AD7811" w:rsidP="007B40B2">
            <w:pPr>
              <w:rPr>
                <w:lang w:val="en-US"/>
              </w:rPr>
            </w:pPr>
            <w:r>
              <w:rPr>
                <w:lang w:val="en-US"/>
              </w:rPr>
              <w:t>No discrepancies in terminology should be there</w:t>
            </w:r>
          </w:p>
        </w:tc>
      </w:tr>
      <w:tr w:rsidR="00AD7811" w:rsidTr="00D12927">
        <w:tc>
          <w:tcPr>
            <w:tcW w:w="532" w:type="dxa"/>
          </w:tcPr>
          <w:p w:rsidR="00AD7811" w:rsidRDefault="00AD7811" w:rsidP="007B40B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068" w:type="dxa"/>
          </w:tcPr>
          <w:p w:rsidR="00AD7811" w:rsidRDefault="00AD7811" w:rsidP="007B40B2">
            <w:pPr>
              <w:rPr>
                <w:lang w:val="en-US"/>
              </w:rPr>
            </w:pPr>
            <w:r>
              <w:rPr>
                <w:lang w:val="en-US"/>
              </w:rPr>
              <w:t>Check for glaring grammatical errors in translations</w:t>
            </w:r>
          </w:p>
        </w:tc>
        <w:tc>
          <w:tcPr>
            <w:tcW w:w="2229" w:type="dxa"/>
          </w:tcPr>
          <w:p w:rsidR="00AD7811" w:rsidRDefault="00AD7811" w:rsidP="007B40B2">
            <w:pPr>
              <w:rPr>
                <w:lang w:val="en-US"/>
              </w:rPr>
            </w:pPr>
            <w:r>
              <w:rPr>
                <w:lang w:val="en-US"/>
              </w:rPr>
              <w:t>Check if some gibberish is not displayed in translation</w:t>
            </w:r>
          </w:p>
        </w:tc>
        <w:tc>
          <w:tcPr>
            <w:tcW w:w="2234" w:type="dxa"/>
          </w:tcPr>
          <w:p w:rsidR="00AD7811" w:rsidRDefault="00AD7811" w:rsidP="007B40B2">
            <w:pPr>
              <w:rPr>
                <w:lang w:val="en-US"/>
              </w:rPr>
            </w:pPr>
            <w:r>
              <w:rPr>
                <w:lang w:val="en-US"/>
              </w:rPr>
              <w:t>No grammatical errors should be found.</w:t>
            </w:r>
          </w:p>
        </w:tc>
      </w:tr>
      <w:tr w:rsidR="00AD7811" w:rsidTr="00D12927">
        <w:tc>
          <w:tcPr>
            <w:tcW w:w="532" w:type="dxa"/>
          </w:tcPr>
          <w:p w:rsidR="00AD7811" w:rsidRDefault="00AD7811" w:rsidP="007B40B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068" w:type="dxa"/>
          </w:tcPr>
          <w:p w:rsidR="00AD7811" w:rsidRDefault="00AD7811" w:rsidP="007B40B2">
            <w:pPr>
              <w:rPr>
                <w:lang w:val="en-US"/>
              </w:rPr>
            </w:pPr>
            <w:r>
              <w:rPr>
                <w:lang w:val="en-US"/>
              </w:rPr>
              <w:t>Check for character corruption</w:t>
            </w:r>
          </w:p>
        </w:tc>
        <w:tc>
          <w:tcPr>
            <w:tcW w:w="2229" w:type="dxa"/>
          </w:tcPr>
          <w:p w:rsidR="00AD7811" w:rsidRDefault="00AD7811" w:rsidP="007B40B2">
            <w:pPr>
              <w:rPr>
                <w:lang w:val="en-US"/>
              </w:rPr>
            </w:pPr>
            <w:r>
              <w:rPr>
                <w:lang w:val="en-US"/>
              </w:rPr>
              <w:t>Try using special characters in translation and check if there aren’t any graphical bugs.</w:t>
            </w:r>
          </w:p>
        </w:tc>
        <w:tc>
          <w:tcPr>
            <w:tcW w:w="2234" w:type="dxa"/>
          </w:tcPr>
          <w:p w:rsidR="00AD7811" w:rsidRDefault="00AD7811" w:rsidP="007B40B2">
            <w:pPr>
              <w:rPr>
                <w:lang w:val="en-US"/>
              </w:rPr>
            </w:pPr>
            <w:r>
              <w:rPr>
                <w:lang w:val="en-US"/>
              </w:rPr>
              <w:t>Special characters should be displayed properly</w:t>
            </w:r>
          </w:p>
        </w:tc>
      </w:tr>
      <w:tr w:rsidR="00AD7811" w:rsidTr="00D12927">
        <w:tc>
          <w:tcPr>
            <w:tcW w:w="532" w:type="dxa"/>
          </w:tcPr>
          <w:p w:rsidR="00AD7811" w:rsidRDefault="00AD7811" w:rsidP="007B40B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068" w:type="dxa"/>
          </w:tcPr>
          <w:p w:rsidR="00AD7811" w:rsidRDefault="00B56D31" w:rsidP="007B40B2">
            <w:pPr>
              <w:rPr>
                <w:lang w:val="en-US"/>
              </w:rPr>
            </w:pPr>
            <w:r>
              <w:rPr>
                <w:lang w:val="en-US"/>
              </w:rPr>
              <w:t>Go through basic behavior tests</w:t>
            </w:r>
          </w:p>
        </w:tc>
        <w:tc>
          <w:tcPr>
            <w:tcW w:w="2229" w:type="dxa"/>
          </w:tcPr>
          <w:p w:rsidR="00AD7811" w:rsidRDefault="00B56D31" w:rsidP="007B40B2">
            <w:pPr>
              <w:rPr>
                <w:lang w:val="en-US"/>
              </w:rPr>
            </w:pPr>
            <w:r>
              <w:rPr>
                <w:lang w:val="en-US"/>
              </w:rPr>
              <w:t>Check if correct behavior is still working correctly</w:t>
            </w:r>
          </w:p>
        </w:tc>
        <w:tc>
          <w:tcPr>
            <w:tcW w:w="2234" w:type="dxa"/>
          </w:tcPr>
          <w:p w:rsidR="00AD7811" w:rsidRDefault="00B56D31" w:rsidP="007B40B2">
            <w:pPr>
              <w:rPr>
                <w:lang w:val="en-US"/>
              </w:rPr>
            </w:pPr>
            <w:r>
              <w:rPr>
                <w:lang w:val="en-US"/>
              </w:rPr>
              <w:t>Everything should work the same way as is in default language</w:t>
            </w:r>
          </w:p>
        </w:tc>
      </w:tr>
      <w:tr w:rsidR="00AD7811" w:rsidTr="00D12927">
        <w:trPr>
          <w:trHeight w:val="70"/>
        </w:trPr>
        <w:tc>
          <w:tcPr>
            <w:tcW w:w="532" w:type="dxa"/>
          </w:tcPr>
          <w:p w:rsidR="00AD7811" w:rsidRDefault="00AD7811" w:rsidP="007B40B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068" w:type="dxa"/>
          </w:tcPr>
          <w:p w:rsidR="00AD7811" w:rsidRDefault="00B56D31" w:rsidP="007B40B2">
            <w:pPr>
              <w:rPr>
                <w:lang w:val="en-US"/>
              </w:rPr>
            </w:pPr>
            <w:r>
              <w:rPr>
                <w:lang w:val="en-US"/>
              </w:rPr>
              <w:t>Check if all hyperlinks are redirecting to correct language page layout</w:t>
            </w:r>
          </w:p>
        </w:tc>
        <w:tc>
          <w:tcPr>
            <w:tcW w:w="2229" w:type="dxa"/>
          </w:tcPr>
          <w:p w:rsidR="00AD7811" w:rsidRDefault="00B56D31" w:rsidP="007B40B2">
            <w:pPr>
              <w:rPr>
                <w:lang w:val="en-US"/>
              </w:rPr>
            </w:pPr>
            <w:r>
              <w:rPr>
                <w:lang w:val="en-US"/>
              </w:rPr>
              <w:t>Check all hyperlinks if they redirect to proper language version</w:t>
            </w:r>
          </w:p>
        </w:tc>
        <w:tc>
          <w:tcPr>
            <w:tcW w:w="2234" w:type="dxa"/>
          </w:tcPr>
          <w:p w:rsidR="00AD7811" w:rsidRDefault="00B56D31" w:rsidP="007B40B2">
            <w:pPr>
              <w:rPr>
                <w:lang w:val="en-US"/>
              </w:rPr>
            </w:pPr>
            <w:r>
              <w:rPr>
                <w:lang w:val="en-US"/>
              </w:rPr>
              <w:t>Correct language hyperlink should be in place</w:t>
            </w:r>
          </w:p>
        </w:tc>
      </w:tr>
      <w:tr w:rsidR="00AD7811" w:rsidTr="00D12927">
        <w:tc>
          <w:tcPr>
            <w:tcW w:w="532" w:type="dxa"/>
          </w:tcPr>
          <w:p w:rsidR="00AD7811" w:rsidRDefault="00AD7811" w:rsidP="007B40B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068" w:type="dxa"/>
          </w:tcPr>
          <w:p w:rsidR="00AD7811" w:rsidRDefault="00B56D31" w:rsidP="007B40B2">
            <w:pPr>
              <w:rPr>
                <w:lang w:val="en-US"/>
              </w:rPr>
            </w:pPr>
            <w:r>
              <w:rPr>
                <w:lang w:val="en-US"/>
              </w:rPr>
              <w:t xml:space="preserve">Check if </w:t>
            </w:r>
            <w:r w:rsidR="00D12927">
              <w:rPr>
                <w:lang w:val="en-US"/>
              </w:rPr>
              <w:t>Search Bar works properly</w:t>
            </w:r>
          </w:p>
        </w:tc>
        <w:tc>
          <w:tcPr>
            <w:tcW w:w="2229" w:type="dxa"/>
          </w:tcPr>
          <w:p w:rsidR="00AD7811" w:rsidRDefault="00D12927" w:rsidP="007B40B2">
            <w:pPr>
              <w:rPr>
                <w:lang w:val="en-US"/>
              </w:rPr>
            </w:pPr>
            <w:r>
              <w:rPr>
                <w:lang w:val="en-US"/>
              </w:rPr>
              <w:t>Check if search bar searches for proper language versions, etc. For more tests regarding search bar, please check Task 1.</w:t>
            </w:r>
          </w:p>
        </w:tc>
        <w:tc>
          <w:tcPr>
            <w:tcW w:w="2234" w:type="dxa"/>
          </w:tcPr>
          <w:p w:rsidR="00AD7811" w:rsidRDefault="00D12927" w:rsidP="007B40B2">
            <w:pPr>
              <w:rPr>
                <w:lang w:val="en-US"/>
              </w:rPr>
            </w:pPr>
            <w:r>
              <w:rPr>
                <w:lang w:val="en-US"/>
              </w:rPr>
              <w:t>Proper test results should be returned.</w:t>
            </w:r>
          </w:p>
        </w:tc>
      </w:tr>
    </w:tbl>
    <w:p w:rsidR="00D12927" w:rsidRDefault="00D12927" w:rsidP="00AD7811">
      <w:pPr>
        <w:rPr>
          <w:lang w:val="en-US"/>
        </w:rPr>
      </w:pPr>
    </w:p>
    <w:p w:rsidR="00D12927" w:rsidRDefault="00D12927">
      <w:pPr>
        <w:suppressAutoHyphens w:val="0"/>
        <w:spacing w:after="0" w:line="240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AD7811" w:rsidRDefault="00B04D4D" w:rsidP="00B04D4D">
      <w:pPr>
        <w:pStyle w:val="Heading1"/>
        <w:rPr>
          <w:lang w:val="en-US"/>
        </w:rPr>
      </w:pPr>
      <w:r>
        <w:rPr>
          <w:lang w:val="en-US"/>
        </w:rPr>
        <w:lastRenderedPageBreak/>
        <w:t>Feature XX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4068"/>
        <w:gridCol w:w="2229"/>
        <w:gridCol w:w="2234"/>
      </w:tblGrid>
      <w:tr w:rsidR="00B04D4D" w:rsidTr="007B40B2">
        <w:tc>
          <w:tcPr>
            <w:tcW w:w="532" w:type="dxa"/>
          </w:tcPr>
          <w:p w:rsidR="00B04D4D" w:rsidRDefault="00B04D4D" w:rsidP="007B40B2">
            <w:pPr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4068" w:type="dxa"/>
          </w:tcPr>
          <w:p w:rsidR="00B04D4D" w:rsidRDefault="00B04D4D" w:rsidP="007B40B2">
            <w:pPr>
              <w:rPr>
                <w:lang w:val="en-US"/>
              </w:rPr>
            </w:pPr>
            <w:r>
              <w:rPr>
                <w:lang w:val="en-US"/>
              </w:rPr>
              <w:t>Test Case Name</w:t>
            </w:r>
          </w:p>
        </w:tc>
        <w:tc>
          <w:tcPr>
            <w:tcW w:w="2229" w:type="dxa"/>
          </w:tcPr>
          <w:p w:rsidR="00B04D4D" w:rsidRDefault="00B04D4D" w:rsidP="007B40B2">
            <w:pPr>
              <w:rPr>
                <w:lang w:val="en-US"/>
              </w:rPr>
            </w:pPr>
            <w:r>
              <w:rPr>
                <w:lang w:val="en-US"/>
              </w:rPr>
              <w:t>Test Case Steps</w:t>
            </w:r>
          </w:p>
        </w:tc>
        <w:tc>
          <w:tcPr>
            <w:tcW w:w="2234" w:type="dxa"/>
          </w:tcPr>
          <w:p w:rsidR="00B04D4D" w:rsidRDefault="00B04D4D" w:rsidP="007B40B2">
            <w:pPr>
              <w:rPr>
                <w:lang w:val="en-US"/>
              </w:rPr>
            </w:pPr>
            <w:r>
              <w:rPr>
                <w:lang w:val="en-US"/>
              </w:rPr>
              <w:t>Test Outcome</w:t>
            </w:r>
          </w:p>
        </w:tc>
      </w:tr>
      <w:tr w:rsidR="00B04D4D" w:rsidTr="007B40B2">
        <w:tc>
          <w:tcPr>
            <w:tcW w:w="532" w:type="dxa"/>
          </w:tcPr>
          <w:p w:rsidR="00B04D4D" w:rsidRDefault="00B04D4D" w:rsidP="007B40B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068" w:type="dxa"/>
          </w:tcPr>
          <w:p w:rsidR="00B04D4D" w:rsidRDefault="00B04D4D" w:rsidP="007B40B2">
            <w:pPr>
              <w:rPr>
                <w:lang w:val="en-US"/>
              </w:rPr>
            </w:pPr>
            <w:r>
              <w:rPr>
                <w:lang w:val="en-US"/>
              </w:rPr>
              <w:t>Verify correct status codes</w:t>
            </w:r>
          </w:p>
        </w:tc>
        <w:tc>
          <w:tcPr>
            <w:tcW w:w="2229" w:type="dxa"/>
          </w:tcPr>
          <w:p w:rsidR="00B04D4D" w:rsidRDefault="00B04D4D" w:rsidP="007B40B2">
            <w:pPr>
              <w:rPr>
                <w:lang w:val="en-US"/>
              </w:rPr>
            </w:pPr>
            <w:r>
              <w:rPr>
                <w:lang w:val="en-US"/>
              </w:rPr>
              <w:t>Try sending some commands and check if you get proper HTML status codes back, e.g. 404,200,500, etc.</w:t>
            </w:r>
          </w:p>
        </w:tc>
        <w:tc>
          <w:tcPr>
            <w:tcW w:w="2234" w:type="dxa"/>
          </w:tcPr>
          <w:p w:rsidR="00B04D4D" w:rsidRDefault="00B04D4D" w:rsidP="007B40B2">
            <w:pPr>
              <w:rPr>
                <w:lang w:val="en-US"/>
              </w:rPr>
            </w:pPr>
            <w:r>
              <w:rPr>
                <w:lang w:val="en-US"/>
              </w:rPr>
              <w:t>Correct status code should be returned.</w:t>
            </w:r>
          </w:p>
        </w:tc>
      </w:tr>
      <w:tr w:rsidR="00B04D4D" w:rsidTr="007B40B2">
        <w:tc>
          <w:tcPr>
            <w:tcW w:w="532" w:type="dxa"/>
          </w:tcPr>
          <w:p w:rsidR="00B04D4D" w:rsidRDefault="00B04D4D" w:rsidP="007B40B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068" w:type="dxa"/>
          </w:tcPr>
          <w:p w:rsidR="00B04D4D" w:rsidRDefault="00B04D4D" w:rsidP="007B40B2">
            <w:pPr>
              <w:rPr>
                <w:lang w:val="en-US"/>
              </w:rPr>
            </w:pPr>
            <w:r>
              <w:rPr>
                <w:lang w:val="en-US"/>
              </w:rPr>
              <w:t>Verify correct payload</w:t>
            </w:r>
          </w:p>
        </w:tc>
        <w:tc>
          <w:tcPr>
            <w:tcW w:w="2229" w:type="dxa"/>
          </w:tcPr>
          <w:p w:rsidR="00B04D4D" w:rsidRDefault="00B04D4D" w:rsidP="007B40B2">
            <w:pPr>
              <w:rPr>
                <w:lang w:val="en-US"/>
              </w:rPr>
            </w:pPr>
            <w:r>
              <w:rPr>
                <w:lang w:val="en-US"/>
              </w:rPr>
              <w:t>Try sending DELETE command and see if correct payload is removed from database</w:t>
            </w:r>
          </w:p>
        </w:tc>
        <w:tc>
          <w:tcPr>
            <w:tcW w:w="2234" w:type="dxa"/>
          </w:tcPr>
          <w:p w:rsidR="00B04D4D" w:rsidRDefault="00B04D4D" w:rsidP="007B40B2">
            <w:pPr>
              <w:rPr>
                <w:lang w:val="en-US"/>
              </w:rPr>
            </w:pPr>
            <w:r>
              <w:rPr>
                <w:lang w:val="en-US"/>
              </w:rPr>
              <w:t>Correct payload should be removed</w:t>
            </w:r>
          </w:p>
        </w:tc>
      </w:tr>
      <w:tr w:rsidR="00B04D4D" w:rsidTr="007B40B2">
        <w:tc>
          <w:tcPr>
            <w:tcW w:w="532" w:type="dxa"/>
          </w:tcPr>
          <w:p w:rsidR="00B04D4D" w:rsidRDefault="00B04D4D" w:rsidP="007B40B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068" w:type="dxa"/>
          </w:tcPr>
          <w:p w:rsidR="00B04D4D" w:rsidRDefault="00B04D4D" w:rsidP="007B40B2">
            <w:pPr>
              <w:rPr>
                <w:lang w:val="en-US"/>
              </w:rPr>
            </w:pPr>
            <w:r>
              <w:rPr>
                <w:lang w:val="en-US"/>
              </w:rPr>
              <w:t>Verify response header</w:t>
            </w:r>
          </w:p>
        </w:tc>
        <w:tc>
          <w:tcPr>
            <w:tcW w:w="2229" w:type="dxa"/>
          </w:tcPr>
          <w:p w:rsidR="00B04D4D" w:rsidRDefault="00B04D4D" w:rsidP="007B40B2">
            <w:pPr>
              <w:rPr>
                <w:lang w:val="en-US"/>
              </w:rPr>
            </w:pPr>
            <w:r>
              <w:rPr>
                <w:lang w:val="en-US"/>
              </w:rPr>
              <w:t>Check response header from previous step for any discrepancies or security weaknesses</w:t>
            </w:r>
          </w:p>
        </w:tc>
        <w:tc>
          <w:tcPr>
            <w:tcW w:w="2234" w:type="dxa"/>
          </w:tcPr>
          <w:p w:rsidR="00B04D4D" w:rsidRDefault="00B04D4D" w:rsidP="007B40B2">
            <w:pPr>
              <w:rPr>
                <w:lang w:val="en-US"/>
              </w:rPr>
            </w:pPr>
            <w:r>
              <w:rPr>
                <w:lang w:val="en-US"/>
              </w:rPr>
              <w:t>Response header should have correct format</w:t>
            </w:r>
          </w:p>
        </w:tc>
      </w:tr>
      <w:tr w:rsidR="00B04D4D" w:rsidTr="007B40B2">
        <w:tc>
          <w:tcPr>
            <w:tcW w:w="532" w:type="dxa"/>
          </w:tcPr>
          <w:p w:rsidR="00B04D4D" w:rsidRDefault="00B04D4D" w:rsidP="007B40B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068" w:type="dxa"/>
          </w:tcPr>
          <w:p w:rsidR="00B04D4D" w:rsidRDefault="007D26AF" w:rsidP="007B40B2">
            <w:pPr>
              <w:rPr>
                <w:lang w:val="en-US"/>
              </w:rPr>
            </w:pPr>
            <w:r>
              <w:rPr>
                <w:lang w:val="en-US"/>
              </w:rPr>
              <w:t>Verify correct application state</w:t>
            </w:r>
          </w:p>
        </w:tc>
        <w:tc>
          <w:tcPr>
            <w:tcW w:w="2229" w:type="dxa"/>
          </w:tcPr>
          <w:p w:rsidR="00B04D4D" w:rsidRDefault="007D26AF" w:rsidP="007B40B2">
            <w:pPr>
              <w:rPr>
                <w:lang w:val="en-US"/>
              </w:rPr>
            </w:pPr>
            <w:r>
              <w:rPr>
                <w:lang w:val="en-US"/>
              </w:rPr>
              <w:t>Please check if the application won’t get stuck in some state</w:t>
            </w:r>
          </w:p>
        </w:tc>
        <w:tc>
          <w:tcPr>
            <w:tcW w:w="2234" w:type="dxa"/>
          </w:tcPr>
          <w:p w:rsidR="00B04D4D" w:rsidRDefault="007D26AF" w:rsidP="007B40B2">
            <w:pPr>
              <w:rPr>
                <w:lang w:val="en-US"/>
              </w:rPr>
            </w:pPr>
            <w:r>
              <w:rPr>
                <w:lang w:val="en-US"/>
              </w:rPr>
              <w:t>API should be responsive after finishing task</w:t>
            </w:r>
          </w:p>
        </w:tc>
      </w:tr>
      <w:tr w:rsidR="00B04D4D" w:rsidTr="007B40B2">
        <w:tc>
          <w:tcPr>
            <w:tcW w:w="532" w:type="dxa"/>
          </w:tcPr>
          <w:p w:rsidR="00B04D4D" w:rsidRDefault="00B04D4D" w:rsidP="007B40B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068" w:type="dxa"/>
          </w:tcPr>
          <w:p w:rsidR="00B04D4D" w:rsidRDefault="007D26AF" w:rsidP="007B40B2">
            <w:pPr>
              <w:rPr>
                <w:lang w:val="en-US"/>
              </w:rPr>
            </w:pPr>
            <w:r>
              <w:rPr>
                <w:lang w:val="en-US"/>
              </w:rPr>
              <w:t>Verify that response is sent in timely manner</w:t>
            </w:r>
          </w:p>
        </w:tc>
        <w:tc>
          <w:tcPr>
            <w:tcW w:w="2229" w:type="dxa"/>
          </w:tcPr>
          <w:p w:rsidR="00B04D4D" w:rsidRDefault="007D26AF" w:rsidP="007D26AF">
            <w:pPr>
              <w:rPr>
                <w:lang w:val="en-US"/>
              </w:rPr>
            </w:pPr>
            <w:r>
              <w:rPr>
                <w:lang w:val="en-US"/>
              </w:rPr>
              <w:t>Send DELETE command and measure time it takes</w:t>
            </w:r>
          </w:p>
        </w:tc>
        <w:tc>
          <w:tcPr>
            <w:tcW w:w="2234" w:type="dxa"/>
          </w:tcPr>
          <w:p w:rsidR="00B04D4D" w:rsidRDefault="007D26AF" w:rsidP="007B40B2">
            <w:pPr>
              <w:rPr>
                <w:lang w:val="en-US"/>
              </w:rPr>
            </w:pPr>
            <w:r>
              <w:rPr>
                <w:lang w:val="en-US"/>
              </w:rPr>
              <w:t>Payload is deleted in timely manner</w:t>
            </w:r>
          </w:p>
        </w:tc>
      </w:tr>
      <w:tr w:rsidR="00B04D4D" w:rsidTr="007B40B2">
        <w:tc>
          <w:tcPr>
            <w:tcW w:w="532" w:type="dxa"/>
          </w:tcPr>
          <w:p w:rsidR="00B04D4D" w:rsidRDefault="00B04D4D" w:rsidP="007B40B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068" w:type="dxa"/>
          </w:tcPr>
          <w:p w:rsidR="00B04D4D" w:rsidRDefault="007D26AF" w:rsidP="007B40B2">
            <w:pPr>
              <w:rPr>
                <w:lang w:val="en-US"/>
              </w:rPr>
            </w:pPr>
            <w:r>
              <w:rPr>
                <w:lang w:val="en-US"/>
              </w:rPr>
              <w:t>(FUTURE) Test GET functionality</w:t>
            </w:r>
          </w:p>
        </w:tc>
        <w:tc>
          <w:tcPr>
            <w:tcW w:w="2229" w:type="dxa"/>
          </w:tcPr>
          <w:p w:rsidR="00B04D4D" w:rsidRDefault="007D26AF" w:rsidP="007B40B2">
            <w:pPr>
              <w:rPr>
                <w:lang w:val="en-US"/>
              </w:rPr>
            </w:pPr>
            <w:r>
              <w:rPr>
                <w:lang w:val="en-US"/>
              </w:rPr>
              <w:t>Send GET command and check response</w:t>
            </w:r>
          </w:p>
        </w:tc>
        <w:tc>
          <w:tcPr>
            <w:tcW w:w="2234" w:type="dxa"/>
          </w:tcPr>
          <w:p w:rsidR="00B04D4D" w:rsidRDefault="007D26AF" w:rsidP="007B40B2">
            <w:pPr>
              <w:rPr>
                <w:lang w:val="en-US"/>
              </w:rPr>
            </w:pPr>
            <w:r>
              <w:rPr>
                <w:lang w:val="en-US"/>
              </w:rPr>
              <w:t>Correct response is received</w:t>
            </w:r>
          </w:p>
        </w:tc>
      </w:tr>
      <w:tr w:rsidR="00B04D4D" w:rsidTr="007B40B2">
        <w:tc>
          <w:tcPr>
            <w:tcW w:w="532" w:type="dxa"/>
          </w:tcPr>
          <w:p w:rsidR="00B04D4D" w:rsidRDefault="00B04D4D" w:rsidP="007B40B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068" w:type="dxa"/>
          </w:tcPr>
          <w:p w:rsidR="00B04D4D" w:rsidRDefault="007D26AF" w:rsidP="007D26AF">
            <w:pPr>
              <w:rPr>
                <w:lang w:val="en-US"/>
              </w:rPr>
            </w:pPr>
            <w:r>
              <w:rPr>
                <w:lang w:val="en-US"/>
              </w:rPr>
              <w:t>(FUTURE) Test</w:t>
            </w:r>
            <w:r>
              <w:rPr>
                <w:lang w:val="en-US"/>
              </w:rPr>
              <w:t xml:space="preserve"> POST</w:t>
            </w:r>
            <w:r>
              <w:rPr>
                <w:lang w:val="en-US"/>
              </w:rPr>
              <w:t xml:space="preserve"> functionality</w:t>
            </w:r>
          </w:p>
        </w:tc>
        <w:tc>
          <w:tcPr>
            <w:tcW w:w="2229" w:type="dxa"/>
          </w:tcPr>
          <w:p w:rsidR="00B04D4D" w:rsidRDefault="007D26AF" w:rsidP="007B40B2">
            <w:pPr>
              <w:rPr>
                <w:lang w:val="en-US"/>
              </w:rPr>
            </w:pPr>
            <w:r>
              <w:rPr>
                <w:lang w:val="en-US"/>
              </w:rPr>
              <w:t>Send POST command and check response</w:t>
            </w:r>
          </w:p>
        </w:tc>
        <w:tc>
          <w:tcPr>
            <w:tcW w:w="2234" w:type="dxa"/>
          </w:tcPr>
          <w:p w:rsidR="00B04D4D" w:rsidRDefault="007D26AF" w:rsidP="007B40B2">
            <w:pPr>
              <w:rPr>
                <w:lang w:val="en-US"/>
              </w:rPr>
            </w:pPr>
            <w:r>
              <w:rPr>
                <w:lang w:val="en-US"/>
              </w:rPr>
              <w:t>Correct response is received</w:t>
            </w:r>
          </w:p>
        </w:tc>
      </w:tr>
      <w:tr w:rsidR="00B04D4D" w:rsidTr="007B40B2">
        <w:trPr>
          <w:trHeight w:val="70"/>
        </w:trPr>
        <w:tc>
          <w:tcPr>
            <w:tcW w:w="532" w:type="dxa"/>
          </w:tcPr>
          <w:p w:rsidR="00B04D4D" w:rsidRDefault="00B04D4D" w:rsidP="007B40B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068" w:type="dxa"/>
          </w:tcPr>
          <w:p w:rsidR="00B04D4D" w:rsidRDefault="007D26AF" w:rsidP="007D26AF">
            <w:pPr>
              <w:rPr>
                <w:lang w:val="en-US"/>
              </w:rPr>
            </w:pPr>
            <w:r>
              <w:rPr>
                <w:lang w:val="en-US"/>
              </w:rPr>
              <w:t xml:space="preserve">(FUTURE) Test </w:t>
            </w:r>
            <w:r>
              <w:rPr>
                <w:lang w:val="en-US"/>
              </w:rPr>
              <w:t>PUT</w:t>
            </w:r>
            <w:r>
              <w:rPr>
                <w:lang w:val="en-US"/>
              </w:rPr>
              <w:t xml:space="preserve"> functionality</w:t>
            </w:r>
          </w:p>
        </w:tc>
        <w:tc>
          <w:tcPr>
            <w:tcW w:w="2229" w:type="dxa"/>
          </w:tcPr>
          <w:p w:rsidR="00B04D4D" w:rsidRDefault="007D26AF" w:rsidP="007D26AF">
            <w:pPr>
              <w:rPr>
                <w:lang w:val="en-US"/>
              </w:rPr>
            </w:pPr>
            <w:r>
              <w:rPr>
                <w:lang w:val="en-US"/>
              </w:rPr>
              <w:t>Send P</w:t>
            </w:r>
            <w:r>
              <w:rPr>
                <w:lang w:val="en-US"/>
              </w:rPr>
              <w:t>UT</w:t>
            </w:r>
            <w:r>
              <w:rPr>
                <w:lang w:val="en-US"/>
              </w:rPr>
              <w:t xml:space="preserve"> command and check response</w:t>
            </w:r>
          </w:p>
        </w:tc>
        <w:tc>
          <w:tcPr>
            <w:tcW w:w="2234" w:type="dxa"/>
          </w:tcPr>
          <w:p w:rsidR="00B04D4D" w:rsidRDefault="007D26AF" w:rsidP="007B40B2">
            <w:pPr>
              <w:rPr>
                <w:lang w:val="en-US"/>
              </w:rPr>
            </w:pPr>
            <w:r>
              <w:rPr>
                <w:lang w:val="en-US"/>
              </w:rPr>
              <w:t>Correct response is received</w:t>
            </w:r>
          </w:p>
        </w:tc>
      </w:tr>
      <w:tr w:rsidR="00B04D4D" w:rsidTr="007B40B2">
        <w:tc>
          <w:tcPr>
            <w:tcW w:w="532" w:type="dxa"/>
          </w:tcPr>
          <w:p w:rsidR="00B04D4D" w:rsidRDefault="00B04D4D" w:rsidP="007B40B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068" w:type="dxa"/>
          </w:tcPr>
          <w:p w:rsidR="00B04D4D" w:rsidRDefault="007D26AF" w:rsidP="007D26AF">
            <w:pPr>
              <w:rPr>
                <w:lang w:val="en-US"/>
              </w:rPr>
            </w:pPr>
            <w:r>
              <w:rPr>
                <w:lang w:val="en-US"/>
              </w:rPr>
              <w:t xml:space="preserve">Test </w:t>
            </w:r>
            <w:r>
              <w:rPr>
                <w:lang w:val="en-US"/>
              </w:rPr>
              <w:t>DELETE</w:t>
            </w:r>
            <w:r>
              <w:rPr>
                <w:lang w:val="en-US"/>
              </w:rPr>
              <w:t xml:space="preserve"> functionality</w:t>
            </w:r>
          </w:p>
        </w:tc>
        <w:tc>
          <w:tcPr>
            <w:tcW w:w="2229" w:type="dxa"/>
          </w:tcPr>
          <w:p w:rsidR="00B04D4D" w:rsidRDefault="007D26AF" w:rsidP="007D26AF">
            <w:pPr>
              <w:rPr>
                <w:lang w:val="en-US"/>
              </w:rPr>
            </w:pPr>
            <w:r>
              <w:rPr>
                <w:lang w:val="en-US"/>
              </w:rPr>
              <w:t xml:space="preserve">Send </w:t>
            </w:r>
            <w:r>
              <w:rPr>
                <w:lang w:val="en-US"/>
              </w:rPr>
              <w:t>DELETE</w:t>
            </w:r>
            <w:r>
              <w:rPr>
                <w:lang w:val="en-US"/>
              </w:rPr>
              <w:t xml:space="preserve"> command and check response</w:t>
            </w:r>
          </w:p>
        </w:tc>
        <w:tc>
          <w:tcPr>
            <w:tcW w:w="2234" w:type="dxa"/>
          </w:tcPr>
          <w:p w:rsidR="00B04D4D" w:rsidRDefault="007D26AF" w:rsidP="007B40B2">
            <w:pPr>
              <w:rPr>
                <w:lang w:val="en-US"/>
              </w:rPr>
            </w:pPr>
            <w:r>
              <w:rPr>
                <w:lang w:val="en-US"/>
              </w:rPr>
              <w:t>Correct response is received</w:t>
            </w:r>
          </w:p>
        </w:tc>
      </w:tr>
      <w:tr w:rsidR="007D26AF" w:rsidTr="007B40B2">
        <w:tc>
          <w:tcPr>
            <w:tcW w:w="532" w:type="dxa"/>
          </w:tcPr>
          <w:p w:rsidR="007D26AF" w:rsidRDefault="007D26AF" w:rsidP="007B40B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068" w:type="dxa"/>
          </w:tcPr>
          <w:p w:rsidR="007D26AF" w:rsidRDefault="007D26AF" w:rsidP="007D26AF">
            <w:pPr>
              <w:rPr>
                <w:lang w:val="en-US"/>
              </w:rPr>
            </w:pPr>
            <w:r>
              <w:rPr>
                <w:lang w:val="en-US"/>
              </w:rPr>
              <w:t>Test Positive Flow for DELETE</w:t>
            </w:r>
          </w:p>
        </w:tc>
        <w:tc>
          <w:tcPr>
            <w:tcW w:w="2229" w:type="dxa"/>
          </w:tcPr>
          <w:p w:rsidR="007D26AF" w:rsidRDefault="007D26AF" w:rsidP="007D26AF">
            <w:pPr>
              <w:rPr>
                <w:lang w:val="en-US"/>
              </w:rPr>
            </w:pPr>
            <w:r>
              <w:rPr>
                <w:lang w:val="en-US"/>
              </w:rPr>
              <w:t>Send DELETE Command with all additional parameters and check the response</w:t>
            </w:r>
          </w:p>
        </w:tc>
        <w:tc>
          <w:tcPr>
            <w:tcW w:w="2234" w:type="dxa"/>
          </w:tcPr>
          <w:p w:rsidR="007D26AF" w:rsidRDefault="007D26AF" w:rsidP="007B40B2">
            <w:pPr>
              <w:rPr>
                <w:lang w:val="en-US"/>
              </w:rPr>
            </w:pPr>
            <w:r>
              <w:rPr>
                <w:lang w:val="en-US"/>
              </w:rPr>
              <w:t>DELETE command should be finished with response 200 OK</w:t>
            </w:r>
          </w:p>
        </w:tc>
      </w:tr>
      <w:tr w:rsidR="007D26AF" w:rsidTr="007B40B2">
        <w:tc>
          <w:tcPr>
            <w:tcW w:w="532" w:type="dxa"/>
          </w:tcPr>
          <w:p w:rsidR="007D26AF" w:rsidRDefault="007D26AF" w:rsidP="007B40B2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068" w:type="dxa"/>
          </w:tcPr>
          <w:p w:rsidR="007D26AF" w:rsidRDefault="007D26AF" w:rsidP="007D26AF">
            <w:pPr>
              <w:rPr>
                <w:lang w:val="en-US"/>
              </w:rPr>
            </w:pPr>
            <w:r>
              <w:rPr>
                <w:lang w:val="en-US"/>
              </w:rPr>
              <w:t>Test Negative Flow for DELETE – CORRECT  DATA</w:t>
            </w:r>
          </w:p>
        </w:tc>
        <w:tc>
          <w:tcPr>
            <w:tcW w:w="2229" w:type="dxa"/>
          </w:tcPr>
          <w:p w:rsidR="007D26AF" w:rsidRDefault="007D26AF" w:rsidP="007D26AF">
            <w:pPr>
              <w:rPr>
                <w:lang w:val="en-US"/>
              </w:rPr>
            </w:pPr>
            <w:r>
              <w:rPr>
                <w:lang w:val="en-US"/>
              </w:rPr>
              <w:t xml:space="preserve">Send DELETE Command with  additional parameters that were already </w:t>
            </w:r>
            <w:r>
              <w:rPr>
                <w:lang w:val="en-US"/>
              </w:rPr>
              <w:lastRenderedPageBreak/>
              <w:t>deleted and check the response</w:t>
            </w:r>
          </w:p>
        </w:tc>
        <w:tc>
          <w:tcPr>
            <w:tcW w:w="2234" w:type="dxa"/>
          </w:tcPr>
          <w:p w:rsidR="007D26AF" w:rsidRDefault="007D26AF" w:rsidP="007D26A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DELETE command should be finished with response 500, 501, 404 etc.</w:t>
            </w:r>
          </w:p>
        </w:tc>
      </w:tr>
      <w:tr w:rsidR="007D26AF" w:rsidTr="007B40B2">
        <w:tc>
          <w:tcPr>
            <w:tcW w:w="532" w:type="dxa"/>
          </w:tcPr>
          <w:p w:rsidR="007D26AF" w:rsidRDefault="007D26AF" w:rsidP="007B40B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12</w:t>
            </w:r>
          </w:p>
        </w:tc>
        <w:tc>
          <w:tcPr>
            <w:tcW w:w="4068" w:type="dxa"/>
          </w:tcPr>
          <w:p w:rsidR="007D26AF" w:rsidRDefault="007D26AF" w:rsidP="007D26AF">
            <w:pPr>
              <w:rPr>
                <w:lang w:val="en-US"/>
              </w:rPr>
            </w:pPr>
            <w:r>
              <w:rPr>
                <w:lang w:val="en-US"/>
              </w:rPr>
              <w:t xml:space="preserve">Test Negative Flow for DELETE – </w:t>
            </w:r>
            <w:r w:rsidR="00D54F4A">
              <w:rPr>
                <w:lang w:val="en-US"/>
              </w:rPr>
              <w:t>IN</w:t>
            </w:r>
            <w:r>
              <w:rPr>
                <w:lang w:val="en-US"/>
              </w:rPr>
              <w:t>CORRECT  DATA</w:t>
            </w:r>
          </w:p>
        </w:tc>
        <w:tc>
          <w:tcPr>
            <w:tcW w:w="2229" w:type="dxa"/>
          </w:tcPr>
          <w:p w:rsidR="007D26AF" w:rsidRDefault="00D54F4A" w:rsidP="00D54F4A">
            <w:pPr>
              <w:rPr>
                <w:lang w:val="en-US"/>
              </w:rPr>
            </w:pPr>
            <w:r>
              <w:rPr>
                <w:lang w:val="en-US"/>
              </w:rPr>
              <w:t xml:space="preserve">Send DELETE Command with  </w:t>
            </w:r>
            <w:r>
              <w:rPr>
                <w:lang w:val="en-US"/>
              </w:rPr>
              <w:t>wrong</w:t>
            </w:r>
            <w:r>
              <w:rPr>
                <w:lang w:val="en-US"/>
              </w:rPr>
              <w:t xml:space="preserve"> parameters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and check the response</w:t>
            </w:r>
          </w:p>
        </w:tc>
        <w:tc>
          <w:tcPr>
            <w:tcW w:w="2234" w:type="dxa"/>
          </w:tcPr>
          <w:p w:rsidR="007D26AF" w:rsidRDefault="00D54F4A" w:rsidP="007D26AF">
            <w:pPr>
              <w:rPr>
                <w:lang w:val="en-US"/>
              </w:rPr>
            </w:pPr>
            <w:r>
              <w:rPr>
                <w:lang w:val="en-US"/>
              </w:rPr>
              <w:t>DELETE command should be finished with response 500, 501, 404 etc.</w:t>
            </w:r>
          </w:p>
        </w:tc>
      </w:tr>
      <w:tr w:rsidR="007D26AF" w:rsidTr="007B40B2">
        <w:tc>
          <w:tcPr>
            <w:tcW w:w="532" w:type="dxa"/>
          </w:tcPr>
          <w:p w:rsidR="007D26AF" w:rsidRDefault="00D54F4A" w:rsidP="007B40B2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068" w:type="dxa"/>
          </w:tcPr>
          <w:p w:rsidR="007D26AF" w:rsidRDefault="00D54F4A" w:rsidP="00D54F4A">
            <w:pPr>
              <w:rPr>
                <w:lang w:val="en-US"/>
              </w:rPr>
            </w:pPr>
            <w:r>
              <w:rPr>
                <w:lang w:val="en-US"/>
              </w:rPr>
              <w:t>Verify that empty payload won’t break API</w:t>
            </w:r>
          </w:p>
        </w:tc>
        <w:tc>
          <w:tcPr>
            <w:tcW w:w="2229" w:type="dxa"/>
          </w:tcPr>
          <w:p w:rsidR="007D26AF" w:rsidRDefault="00D54F4A" w:rsidP="007D26AF">
            <w:pPr>
              <w:rPr>
                <w:lang w:val="en-US"/>
              </w:rPr>
            </w:pPr>
            <w:r>
              <w:rPr>
                <w:lang w:val="en-US"/>
              </w:rPr>
              <w:t>Send empty DELETE command</w:t>
            </w:r>
          </w:p>
        </w:tc>
        <w:tc>
          <w:tcPr>
            <w:tcW w:w="2234" w:type="dxa"/>
          </w:tcPr>
          <w:p w:rsidR="007D26AF" w:rsidRDefault="00D54F4A" w:rsidP="007D26AF">
            <w:pPr>
              <w:rPr>
                <w:lang w:val="en-US"/>
              </w:rPr>
            </w:pPr>
            <w:r>
              <w:rPr>
                <w:lang w:val="en-US"/>
              </w:rPr>
              <w:t>API should return with error code and continue working</w:t>
            </w:r>
          </w:p>
        </w:tc>
      </w:tr>
      <w:tr w:rsidR="00D54F4A" w:rsidTr="007B40B2">
        <w:tc>
          <w:tcPr>
            <w:tcW w:w="532" w:type="dxa"/>
          </w:tcPr>
          <w:p w:rsidR="00D54F4A" w:rsidRDefault="00D54F4A" w:rsidP="007B40B2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068" w:type="dxa"/>
          </w:tcPr>
          <w:p w:rsidR="00D54F4A" w:rsidRDefault="00D54F4A" w:rsidP="00D54F4A">
            <w:pPr>
              <w:rPr>
                <w:lang w:val="en-US"/>
              </w:rPr>
            </w:pPr>
            <w:r>
              <w:rPr>
                <w:lang w:val="en-US"/>
              </w:rPr>
              <w:t>Verify that oversized payload won’t break API</w:t>
            </w:r>
          </w:p>
        </w:tc>
        <w:tc>
          <w:tcPr>
            <w:tcW w:w="2229" w:type="dxa"/>
          </w:tcPr>
          <w:p w:rsidR="00D54F4A" w:rsidRDefault="00D54F4A" w:rsidP="007D26AF">
            <w:pPr>
              <w:rPr>
                <w:lang w:val="en-US"/>
              </w:rPr>
            </w:pPr>
            <w:r>
              <w:rPr>
                <w:lang w:val="en-US"/>
              </w:rPr>
              <w:t>Send oversized DELETE command (1000+characters long, etc.)</w:t>
            </w:r>
          </w:p>
        </w:tc>
        <w:tc>
          <w:tcPr>
            <w:tcW w:w="2234" w:type="dxa"/>
          </w:tcPr>
          <w:p w:rsidR="00D54F4A" w:rsidRDefault="00D54F4A" w:rsidP="007D26AF">
            <w:pPr>
              <w:rPr>
                <w:lang w:val="en-US"/>
              </w:rPr>
            </w:pPr>
            <w:r>
              <w:rPr>
                <w:lang w:val="en-US"/>
              </w:rPr>
              <w:t>API should return with error code and continue working</w:t>
            </w:r>
          </w:p>
        </w:tc>
      </w:tr>
      <w:tr w:rsidR="00D54F4A" w:rsidTr="007B40B2">
        <w:tc>
          <w:tcPr>
            <w:tcW w:w="532" w:type="dxa"/>
          </w:tcPr>
          <w:p w:rsidR="00D54F4A" w:rsidRDefault="00D54F4A" w:rsidP="007B40B2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068" w:type="dxa"/>
          </w:tcPr>
          <w:p w:rsidR="00D54F4A" w:rsidRDefault="00D54F4A" w:rsidP="00D54F4A">
            <w:pPr>
              <w:rPr>
                <w:lang w:val="en-US"/>
              </w:rPr>
            </w:pPr>
            <w:r>
              <w:rPr>
                <w:lang w:val="en-US"/>
              </w:rPr>
              <w:t>Verify that illegal characters in payload won’t break API</w:t>
            </w:r>
          </w:p>
        </w:tc>
        <w:tc>
          <w:tcPr>
            <w:tcW w:w="2229" w:type="dxa"/>
          </w:tcPr>
          <w:p w:rsidR="00D54F4A" w:rsidRDefault="00D54F4A" w:rsidP="007D26AF">
            <w:pPr>
              <w:rPr>
                <w:lang w:val="en-US"/>
              </w:rPr>
            </w:pPr>
            <w:r>
              <w:rPr>
                <w:lang w:val="en-US"/>
              </w:rPr>
              <w:t>Send DELETE command with forbidden characters</w:t>
            </w:r>
          </w:p>
        </w:tc>
        <w:tc>
          <w:tcPr>
            <w:tcW w:w="2234" w:type="dxa"/>
          </w:tcPr>
          <w:p w:rsidR="00D54F4A" w:rsidRDefault="00D54F4A" w:rsidP="007D26AF">
            <w:pPr>
              <w:rPr>
                <w:lang w:val="en-US"/>
              </w:rPr>
            </w:pPr>
            <w:r>
              <w:rPr>
                <w:lang w:val="en-US"/>
              </w:rPr>
              <w:t>API should return with error code and continue working</w:t>
            </w:r>
          </w:p>
        </w:tc>
      </w:tr>
      <w:tr w:rsidR="00D54F4A" w:rsidTr="007B40B2">
        <w:tc>
          <w:tcPr>
            <w:tcW w:w="532" w:type="dxa"/>
          </w:tcPr>
          <w:p w:rsidR="00D54F4A" w:rsidRDefault="00D54F4A" w:rsidP="007B40B2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068" w:type="dxa"/>
          </w:tcPr>
          <w:p w:rsidR="00D54F4A" w:rsidRDefault="00D54F4A" w:rsidP="00D54F4A">
            <w:pPr>
              <w:rPr>
                <w:lang w:val="en-US"/>
              </w:rPr>
            </w:pPr>
            <w:r>
              <w:rPr>
                <w:lang w:val="en-US"/>
              </w:rPr>
              <w:t>Check for security weaknesses</w:t>
            </w:r>
          </w:p>
        </w:tc>
        <w:tc>
          <w:tcPr>
            <w:tcW w:w="2229" w:type="dxa"/>
          </w:tcPr>
          <w:p w:rsidR="00D54F4A" w:rsidRDefault="00D54F4A" w:rsidP="007D26AF">
            <w:pPr>
              <w:rPr>
                <w:lang w:val="en-US"/>
              </w:rPr>
            </w:pPr>
            <w:r>
              <w:rPr>
                <w:lang w:val="en-US"/>
              </w:rPr>
              <w:t>Make sure you need to send commands in secure manner</w:t>
            </w:r>
          </w:p>
        </w:tc>
        <w:tc>
          <w:tcPr>
            <w:tcW w:w="2234" w:type="dxa"/>
          </w:tcPr>
          <w:p w:rsidR="00D54F4A" w:rsidRDefault="00D54F4A" w:rsidP="007D26AF">
            <w:pPr>
              <w:rPr>
                <w:lang w:val="en-US"/>
              </w:rPr>
            </w:pPr>
            <w:r>
              <w:rPr>
                <w:lang w:val="en-US"/>
              </w:rPr>
              <w:t>No issues should be found</w:t>
            </w:r>
            <w:bookmarkStart w:id="4" w:name="_GoBack"/>
            <w:bookmarkEnd w:id="4"/>
          </w:p>
        </w:tc>
      </w:tr>
    </w:tbl>
    <w:p w:rsidR="00B04D4D" w:rsidRDefault="00B04D4D" w:rsidP="00B04D4D">
      <w:pPr>
        <w:rPr>
          <w:lang w:val="en-US"/>
        </w:rPr>
      </w:pPr>
    </w:p>
    <w:p w:rsidR="00B04D4D" w:rsidRDefault="00B04D4D" w:rsidP="00B04D4D">
      <w:pPr>
        <w:suppressAutoHyphens w:val="0"/>
        <w:spacing w:after="0" w:line="240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B04D4D" w:rsidRPr="00B04D4D" w:rsidRDefault="00B04D4D" w:rsidP="00B04D4D">
      <w:pPr>
        <w:rPr>
          <w:lang w:val="en-US"/>
        </w:rPr>
      </w:pPr>
    </w:p>
    <w:sectPr w:rsidR="00B04D4D" w:rsidRPr="00B04D4D" w:rsidSect="00474BE1">
      <w:headerReference w:type="default" r:id="rId8"/>
      <w:footerReference w:type="default" r:id="rId9"/>
      <w:headerReference w:type="first" r:id="rId10"/>
      <w:pgSz w:w="11907" w:h="16840"/>
      <w:pgMar w:top="1417" w:right="1417" w:bottom="1417" w:left="1417" w:header="766" w:footer="720" w:gutter="0"/>
      <w:paperSrc w:first="1" w:other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572" w:rsidRDefault="003A2572">
      <w:r>
        <w:separator/>
      </w:r>
    </w:p>
  </w:endnote>
  <w:endnote w:type="continuationSeparator" w:id="0">
    <w:p w:rsidR="003A2572" w:rsidRDefault="003A2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Condense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">
    <w:altName w:val="Book Antiqua"/>
    <w:charset w:val="00"/>
    <w:family w:val="roman"/>
    <w:pitch w:val="variable"/>
    <w:sig w:usb0="20000A87" w:usb1="08000000" w:usb2="00000008" w:usb3="00000000" w:csb0="000001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D9C" w:rsidRDefault="00FE7D9C" w:rsidP="00755244">
    <w:pPr>
      <w:pStyle w:val="Footer"/>
      <w:pBdr>
        <w:top w:val="single" w:sz="4" w:space="1" w:color="auto"/>
      </w:pBdr>
      <w:jc w:val="both"/>
      <w:rPr>
        <w:rStyle w:val="Hyperlink"/>
        <w:rFonts w:ascii="Verdana" w:hAnsi="Verdana"/>
        <w:lang w:val="en-US"/>
      </w:rPr>
    </w:pPr>
    <w:r w:rsidRPr="003C6D6D">
      <w:rPr>
        <w:rFonts w:ascii="Arial" w:hAnsi="Arial" w:cs="Arial"/>
      </w:rPr>
      <w:fldChar w:fldCharType="begin"/>
    </w:r>
    <w:r w:rsidRPr="003C6D6D">
      <w:rPr>
        <w:rFonts w:ascii="Arial" w:hAnsi="Arial" w:cs="Arial"/>
      </w:rPr>
      <w:instrText xml:space="preserve"> DATE \@ "yyyy-MM-dd" </w:instrText>
    </w:r>
    <w:r w:rsidRPr="003C6D6D">
      <w:rPr>
        <w:rFonts w:ascii="Arial" w:hAnsi="Arial" w:cs="Arial"/>
      </w:rPr>
      <w:fldChar w:fldCharType="separate"/>
    </w:r>
    <w:r w:rsidR="00342BEB">
      <w:rPr>
        <w:rFonts w:ascii="Arial" w:hAnsi="Arial" w:cs="Arial"/>
        <w:noProof/>
      </w:rPr>
      <w:t>2020-10-16</w:t>
    </w:r>
    <w:r w:rsidRPr="003C6D6D">
      <w:rPr>
        <w:rFonts w:ascii="Arial" w:hAnsi="Arial" w:cs="Arial"/>
      </w:rPr>
      <w:fldChar w:fldCharType="end"/>
    </w:r>
    <w:r>
      <w:rPr>
        <w:rFonts w:ascii="Arial" w:hAnsi="Arial" w:cs="Arial"/>
        <w:lang w:val="en-US"/>
      </w:rPr>
      <w:t xml:space="preserve"> </w:t>
    </w:r>
  </w:p>
  <w:p w:rsidR="00FE7D9C" w:rsidRPr="009F0B4E" w:rsidRDefault="003A2572" w:rsidP="00755244">
    <w:pPr>
      <w:pStyle w:val="Footer"/>
      <w:pBdr>
        <w:top w:val="none" w:sz="0" w:space="0" w:color="auto"/>
      </w:pBdr>
      <w:jc w:val="both"/>
    </w:pPr>
    <w:hyperlink r:id="rId1" w:history="1">
      <w:r w:rsidR="002F0336" w:rsidRPr="002F0336">
        <w:rPr>
          <w:rStyle w:val="Hyperlink"/>
        </w:rPr>
        <w:t>https://www.cypress.io</w:t>
      </w:r>
    </w:hyperlink>
    <w:r w:rsidR="00FE7D9C">
      <w:tab/>
    </w:r>
    <w:r w:rsidR="00FE7D9C">
      <w:tab/>
    </w:r>
    <w:r w:rsidR="00FE7D9C">
      <w:tab/>
    </w:r>
    <w:r w:rsidR="00FE7D9C">
      <w:tab/>
    </w:r>
    <w:r w:rsidR="00FE7D9C">
      <w:tab/>
    </w:r>
    <w:r w:rsidR="00FE7D9C">
      <w:tab/>
    </w:r>
    <w:r w:rsidR="00FE7D9C">
      <w:tab/>
    </w:r>
    <w:r w:rsidR="00FE7D9C">
      <w:tab/>
    </w:r>
    <w:r w:rsidR="00FE7D9C">
      <w:tab/>
    </w:r>
    <w:r w:rsidR="00FE7D9C">
      <w:fldChar w:fldCharType="begin"/>
    </w:r>
    <w:r w:rsidR="00FE7D9C">
      <w:instrText>PAGE   \* MERGEFORMAT</w:instrText>
    </w:r>
    <w:r w:rsidR="00FE7D9C">
      <w:fldChar w:fldCharType="separate"/>
    </w:r>
    <w:r w:rsidR="00D54F4A">
      <w:rPr>
        <w:noProof/>
      </w:rPr>
      <w:t>9</w:t>
    </w:r>
    <w:r w:rsidR="00FE7D9C">
      <w:rPr>
        <w:noProof/>
      </w:rPr>
      <w:fldChar w:fldCharType="end"/>
    </w:r>
    <w:r w:rsidR="00FE7D9C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572" w:rsidRDefault="003A2572">
      <w:r>
        <w:separator/>
      </w:r>
    </w:p>
  </w:footnote>
  <w:footnote w:type="continuationSeparator" w:id="0">
    <w:p w:rsidR="003A2572" w:rsidRDefault="003A25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D9C" w:rsidRPr="00474BE1" w:rsidRDefault="00FE7D9C" w:rsidP="002D1110">
    <w:pPr>
      <w:pStyle w:val="Header"/>
      <w:pBdr>
        <w:bottom w:val="single" w:sz="4" w:space="1" w:color="auto"/>
      </w:pBdr>
      <w:rPr>
        <w:rFonts w:eastAsiaTheme="major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D9C" w:rsidRDefault="00FE7D9C" w:rsidP="00474BE1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12A4BF8"/>
    <w:multiLevelType w:val="hybridMultilevel"/>
    <w:tmpl w:val="2294CE38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FFFFFF7C"/>
    <w:multiLevelType w:val="singleLevel"/>
    <w:tmpl w:val="624084F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FB105E5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AFCF9D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3AB4597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BA06274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588B27C"/>
    <w:lvl w:ilvl="0">
      <w:start w:val="1"/>
      <w:numFmt w:val="bullet"/>
      <w:pStyle w:val="ListBullet4"/>
      <w:lvlText w:val="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lang w:val="en-US"/>
      </w:rPr>
    </w:lvl>
  </w:abstractNum>
  <w:abstractNum w:abstractNumId="7">
    <w:nsid w:val="FFFFFF82"/>
    <w:multiLevelType w:val="singleLevel"/>
    <w:tmpl w:val="C97041F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3DE1F10"/>
    <w:lvl w:ilvl="0">
      <w:start w:val="1"/>
      <w:numFmt w:val="bullet"/>
      <w:pStyle w:val="ListBullet2"/>
      <w:lvlText w:val="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9B7A41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650EA7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lang w:val="en-US"/>
      </w:rPr>
    </w:lvl>
  </w:abstractNum>
  <w:abstractNum w:abstractNumId="11">
    <w:nsid w:val="FFFFFFFB"/>
    <w:multiLevelType w:val="multilevel"/>
    <w:tmpl w:val="D5083C2E"/>
    <w:lvl w:ilvl="0">
      <w:start w:val="1"/>
      <w:numFmt w:val="decimal"/>
      <w:pStyle w:val="Heading1"/>
      <w:lvlText w:val="%1"/>
      <w:legacy w:legacy="1" w:legacySpace="0" w:legacyIndent="0"/>
      <w:lvlJc w:val="left"/>
    </w:lvl>
    <w:lvl w:ilvl="1">
      <w:start w:val="1"/>
      <w:numFmt w:val="decimal"/>
      <w:pStyle w:val="Heading2"/>
      <w:lvlText w:val="%1.%2"/>
      <w:legacy w:legacy="1" w:legacySpace="0" w:legacyIndent="0"/>
      <w:lvlJc w:val="left"/>
    </w:lvl>
    <w:lvl w:ilvl="2">
      <w:start w:val="1"/>
      <w:numFmt w:val="decimal"/>
      <w:pStyle w:val="Heading3"/>
      <w:lvlText w:val="%1.%2.%3"/>
      <w:legacy w:legacy="1" w:legacySpace="0" w:legacyIndent="0"/>
      <w:lvlJc w:val="left"/>
    </w:lvl>
    <w:lvl w:ilvl="3">
      <w:start w:val="1"/>
      <w:numFmt w:val="decimal"/>
      <w:pStyle w:val="Heading4"/>
      <w:lvlText w:val="%1.%2.%3.%4"/>
      <w:legacy w:legacy="1" w:legacySpace="0" w:legacyIndent="0"/>
      <w:lvlJc w:val="left"/>
    </w:lvl>
    <w:lvl w:ilvl="4">
      <w:start w:val="1"/>
      <w:numFmt w:val="decimal"/>
      <w:pStyle w:val="Heading5"/>
      <w:lvlText w:val="%1.%2.%3.%4.%5"/>
      <w:legacy w:legacy="1" w:legacySpace="0" w:legacyIndent="0"/>
      <w:lvlJc w:val="left"/>
    </w:lvl>
    <w:lvl w:ilvl="5">
      <w:start w:val="1"/>
      <w:numFmt w:val="decimal"/>
      <w:pStyle w:val="Heading6"/>
      <w:lvlText w:val="%1.%2.%3.%4.%5.%6"/>
      <w:legacy w:legacy="1" w:legacySpace="0" w:legacyIndent="0"/>
      <w:lvlJc w:val="left"/>
    </w:lvl>
    <w:lvl w:ilvl="6">
      <w:start w:val="1"/>
      <w:numFmt w:val="decimal"/>
      <w:pStyle w:val="Heading7"/>
      <w:lvlText w:val="%1.%2.%3.%4.%5.%6.%7"/>
      <w:legacy w:legacy="1" w:legacySpace="0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0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0" w:legacyIndent="0"/>
      <w:lvlJc w:val="left"/>
    </w:lvl>
  </w:abstractNum>
  <w:abstractNum w:abstractNumId="12">
    <w:nsid w:val="014850C7"/>
    <w:multiLevelType w:val="hybridMultilevel"/>
    <w:tmpl w:val="D70A40C2"/>
    <w:lvl w:ilvl="0" w:tplc="041D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3">
    <w:nsid w:val="024F4CF1"/>
    <w:multiLevelType w:val="hybridMultilevel"/>
    <w:tmpl w:val="1CA06E02"/>
    <w:lvl w:ilvl="0" w:tplc="041D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>
    <w:nsid w:val="08124198"/>
    <w:multiLevelType w:val="hybridMultilevel"/>
    <w:tmpl w:val="66FAED26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>
    <w:nsid w:val="092D2FAB"/>
    <w:multiLevelType w:val="hybridMultilevel"/>
    <w:tmpl w:val="2660A5F0"/>
    <w:lvl w:ilvl="0" w:tplc="C3148D7C">
      <w:start w:val="200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FCE1106"/>
    <w:multiLevelType w:val="hybridMultilevel"/>
    <w:tmpl w:val="97784486"/>
    <w:lvl w:ilvl="0" w:tplc="041D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>
    <w:nsid w:val="16EA3C82"/>
    <w:multiLevelType w:val="hybridMultilevel"/>
    <w:tmpl w:val="FA78657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AA13C42"/>
    <w:multiLevelType w:val="hybridMultilevel"/>
    <w:tmpl w:val="C4DCAF78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9">
    <w:nsid w:val="1AD34A41"/>
    <w:multiLevelType w:val="hybridMultilevel"/>
    <w:tmpl w:val="CEC60BC0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1420EA0"/>
    <w:multiLevelType w:val="hybridMultilevel"/>
    <w:tmpl w:val="AA6ED48C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8DB0B7B"/>
    <w:multiLevelType w:val="hybridMultilevel"/>
    <w:tmpl w:val="C86EB3F8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>
    <w:nsid w:val="313736F4"/>
    <w:multiLevelType w:val="hybridMultilevel"/>
    <w:tmpl w:val="D5B6324C"/>
    <w:lvl w:ilvl="0" w:tplc="041D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3">
    <w:nsid w:val="328561F6"/>
    <w:multiLevelType w:val="hybridMultilevel"/>
    <w:tmpl w:val="E40A0D3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4975607"/>
    <w:multiLevelType w:val="hybridMultilevel"/>
    <w:tmpl w:val="7CD6B3CE"/>
    <w:lvl w:ilvl="0" w:tplc="041D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5">
    <w:nsid w:val="34F54D93"/>
    <w:multiLevelType w:val="hybridMultilevel"/>
    <w:tmpl w:val="D6121C7C"/>
    <w:lvl w:ilvl="0" w:tplc="081D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81D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1D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1D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1D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1D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1D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1D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1D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6">
    <w:nsid w:val="36BC01DD"/>
    <w:multiLevelType w:val="hybridMultilevel"/>
    <w:tmpl w:val="62F260D0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>
    <w:nsid w:val="3A0D4CEE"/>
    <w:multiLevelType w:val="hybridMultilevel"/>
    <w:tmpl w:val="08340010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>
    <w:nsid w:val="3D396BD0"/>
    <w:multiLevelType w:val="hybridMultilevel"/>
    <w:tmpl w:val="CBF88020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0FF26A7"/>
    <w:multiLevelType w:val="hybridMultilevel"/>
    <w:tmpl w:val="0378664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1F05A28"/>
    <w:multiLevelType w:val="hybridMultilevel"/>
    <w:tmpl w:val="EEA869AA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1">
    <w:nsid w:val="42CD6892"/>
    <w:multiLevelType w:val="hybridMultilevel"/>
    <w:tmpl w:val="CDCEF7C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>
    <w:nsid w:val="42D94262"/>
    <w:multiLevelType w:val="hybridMultilevel"/>
    <w:tmpl w:val="E4009658"/>
    <w:lvl w:ilvl="0" w:tplc="041D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3">
    <w:nsid w:val="43D6343C"/>
    <w:multiLevelType w:val="hybridMultilevel"/>
    <w:tmpl w:val="521ECFF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ACC3A0A"/>
    <w:multiLevelType w:val="hybridMultilevel"/>
    <w:tmpl w:val="880492A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8417FB8"/>
    <w:multiLevelType w:val="hybridMultilevel"/>
    <w:tmpl w:val="134801B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B2A1DBC"/>
    <w:multiLevelType w:val="hybridMultilevel"/>
    <w:tmpl w:val="CDE8D4D2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E890A26"/>
    <w:multiLevelType w:val="singleLevel"/>
    <w:tmpl w:val="6AB63E64"/>
    <w:lvl w:ilvl="0">
      <w:start w:val="1"/>
      <w:numFmt w:val="decimal"/>
      <w:pStyle w:val="Rubrik3Numrerad"/>
      <w:lvlText w:val="%1."/>
      <w:lvlJc w:val="left"/>
      <w:pPr>
        <w:tabs>
          <w:tab w:val="num" w:pos="454"/>
        </w:tabs>
        <w:ind w:left="454" w:hanging="454"/>
      </w:pPr>
    </w:lvl>
  </w:abstractNum>
  <w:abstractNum w:abstractNumId="38">
    <w:nsid w:val="5ED90102"/>
    <w:multiLevelType w:val="hybridMultilevel"/>
    <w:tmpl w:val="D2C0A9AA"/>
    <w:lvl w:ilvl="0" w:tplc="041D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9">
    <w:nsid w:val="64501E75"/>
    <w:multiLevelType w:val="hybridMultilevel"/>
    <w:tmpl w:val="5858B86A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0">
    <w:nsid w:val="77BB21A5"/>
    <w:multiLevelType w:val="hybridMultilevel"/>
    <w:tmpl w:val="E6EEF27A"/>
    <w:lvl w:ilvl="0" w:tplc="D794F698">
      <w:numFmt w:val="bullet"/>
      <w:lvlText w:val="•"/>
      <w:lvlJc w:val="left"/>
      <w:pPr>
        <w:ind w:left="1689" w:hanging="555"/>
      </w:pPr>
      <w:rPr>
        <w:rFonts w:ascii="Georgia" w:eastAsia="Times New Roman" w:hAnsi="Georgia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1">
    <w:nsid w:val="7BDF694E"/>
    <w:multiLevelType w:val="hybridMultilevel"/>
    <w:tmpl w:val="26ACDA48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2">
    <w:nsid w:val="7D591717"/>
    <w:multiLevelType w:val="hybridMultilevel"/>
    <w:tmpl w:val="F6D037BA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3">
    <w:nsid w:val="7E1D77C2"/>
    <w:multiLevelType w:val="hybridMultilevel"/>
    <w:tmpl w:val="438CB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F010D1"/>
    <w:multiLevelType w:val="hybridMultilevel"/>
    <w:tmpl w:val="BB982B40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7"/>
  </w:num>
  <w:num w:numId="3">
    <w:abstractNumId w:val="9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15"/>
  </w:num>
  <w:num w:numId="14">
    <w:abstractNumId w:val="36"/>
  </w:num>
  <w:num w:numId="15">
    <w:abstractNumId w:val="19"/>
  </w:num>
  <w:num w:numId="16">
    <w:abstractNumId w:val="20"/>
  </w:num>
  <w:num w:numId="17">
    <w:abstractNumId w:val="28"/>
  </w:num>
  <w:num w:numId="18">
    <w:abstractNumId w:val="0"/>
  </w:num>
  <w:num w:numId="19">
    <w:abstractNumId w:val="35"/>
  </w:num>
  <w:num w:numId="20">
    <w:abstractNumId w:val="34"/>
  </w:num>
  <w:num w:numId="21">
    <w:abstractNumId w:val="29"/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3"/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</w:num>
  <w:num w:numId="28">
    <w:abstractNumId w:val="25"/>
  </w:num>
  <w:num w:numId="29">
    <w:abstractNumId w:val="18"/>
  </w:num>
  <w:num w:numId="30">
    <w:abstractNumId w:val="42"/>
  </w:num>
  <w:num w:numId="31">
    <w:abstractNumId w:val="41"/>
  </w:num>
  <w:num w:numId="32">
    <w:abstractNumId w:val="26"/>
  </w:num>
  <w:num w:numId="33">
    <w:abstractNumId w:val="39"/>
  </w:num>
  <w:num w:numId="34">
    <w:abstractNumId w:val="21"/>
  </w:num>
  <w:num w:numId="35">
    <w:abstractNumId w:val="30"/>
  </w:num>
  <w:num w:numId="36">
    <w:abstractNumId w:val="27"/>
  </w:num>
  <w:num w:numId="37">
    <w:abstractNumId w:val="16"/>
  </w:num>
  <w:num w:numId="38">
    <w:abstractNumId w:val="24"/>
  </w:num>
  <w:num w:numId="39">
    <w:abstractNumId w:val="13"/>
  </w:num>
  <w:num w:numId="40">
    <w:abstractNumId w:val="12"/>
  </w:num>
  <w:num w:numId="41">
    <w:abstractNumId w:val="38"/>
  </w:num>
  <w:num w:numId="42">
    <w:abstractNumId w:val="23"/>
  </w:num>
  <w:num w:numId="43">
    <w:abstractNumId w:val="32"/>
  </w:num>
  <w:num w:numId="44">
    <w:abstractNumId w:val="22"/>
  </w:num>
  <w:num w:numId="45">
    <w:abstractNumId w:val="43"/>
  </w:num>
  <w:num w:numId="46">
    <w:abstractNumId w:val="31"/>
  </w:num>
  <w:num w:numId="47">
    <w:abstractNumId w:val="40"/>
  </w:num>
  <w:num w:numId="48">
    <w:abstractNumId w:val="44"/>
  </w:num>
  <w:num w:numId="49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intFractionalCharacterWidth/>
  <w:embedSystemFonts/>
  <w:activeWritingStyle w:appName="MSWord" w:lang="sv-SE" w:vendorID="0" w:dllVersion="512" w:checkStyle="1"/>
  <w:activeWritingStyle w:appName="MSWord" w:lang="sv-SE" w:vendorID="666" w:dllVersion="513" w:checkStyle="1"/>
  <w:activeWritingStyle w:appName="MSWord" w:lang="sv-SE" w:vendorID="22" w:dllVersion="513" w:checkStyle="1"/>
  <w:activeWritingStyle w:appName="MSWord" w:lang="sv-FI" w:vendorID="22" w:dllVersion="513" w:checkStyle="1"/>
  <w:proofState w:spelling="clean" w:grammar="clean"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567"/>
  <w:autoHyphenation/>
  <w:hyphenationZone w:val="284"/>
  <w:doNotHyphenateCaps/>
  <w:clickAndTypeStyle w:val="NormalWeb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4A4"/>
    <w:rsid w:val="00001093"/>
    <w:rsid w:val="00001186"/>
    <w:rsid w:val="000012F3"/>
    <w:rsid w:val="0000218A"/>
    <w:rsid w:val="00003B8D"/>
    <w:rsid w:val="00004117"/>
    <w:rsid w:val="0000492E"/>
    <w:rsid w:val="000055F6"/>
    <w:rsid w:val="00005A98"/>
    <w:rsid w:val="00007569"/>
    <w:rsid w:val="00010998"/>
    <w:rsid w:val="00010E55"/>
    <w:rsid w:val="00011142"/>
    <w:rsid w:val="00011815"/>
    <w:rsid w:val="000128E6"/>
    <w:rsid w:val="00012CC9"/>
    <w:rsid w:val="00015F1B"/>
    <w:rsid w:val="000170D8"/>
    <w:rsid w:val="0002029D"/>
    <w:rsid w:val="00020CC0"/>
    <w:rsid w:val="0002114A"/>
    <w:rsid w:val="000219EB"/>
    <w:rsid w:val="00022425"/>
    <w:rsid w:val="00023545"/>
    <w:rsid w:val="000249FE"/>
    <w:rsid w:val="00024B48"/>
    <w:rsid w:val="00025393"/>
    <w:rsid w:val="000267FA"/>
    <w:rsid w:val="00026D9E"/>
    <w:rsid w:val="00026E55"/>
    <w:rsid w:val="0002795E"/>
    <w:rsid w:val="00027C80"/>
    <w:rsid w:val="0003091E"/>
    <w:rsid w:val="000328FA"/>
    <w:rsid w:val="000332DC"/>
    <w:rsid w:val="000400AA"/>
    <w:rsid w:val="000402C2"/>
    <w:rsid w:val="00040B05"/>
    <w:rsid w:val="0004240F"/>
    <w:rsid w:val="00042718"/>
    <w:rsid w:val="0004303E"/>
    <w:rsid w:val="00043575"/>
    <w:rsid w:val="00044435"/>
    <w:rsid w:val="000456A7"/>
    <w:rsid w:val="0004609C"/>
    <w:rsid w:val="00046F65"/>
    <w:rsid w:val="000551DB"/>
    <w:rsid w:val="00056AB1"/>
    <w:rsid w:val="0006177C"/>
    <w:rsid w:val="00061B5F"/>
    <w:rsid w:val="000648FC"/>
    <w:rsid w:val="00064B8F"/>
    <w:rsid w:val="000652AA"/>
    <w:rsid w:val="00065ABE"/>
    <w:rsid w:val="00066863"/>
    <w:rsid w:val="0006698A"/>
    <w:rsid w:val="00067FC6"/>
    <w:rsid w:val="00070C63"/>
    <w:rsid w:val="0007216E"/>
    <w:rsid w:val="00072266"/>
    <w:rsid w:val="00072506"/>
    <w:rsid w:val="00072A2C"/>
    <w:rsid w:val="000744CE"/>
    <w:rsid w:val="00075936"/>
    <w:rsid w:val="00075F95"/>
    <w:rsid w:val="000765DF"/>
    <w:rsid w:val="000767F9"/>
    <w:rsid w:val="00076887"/>
    <w:rsid w:val="000769BC"/>
    <w:rsid w:val="00077E67"/>
    <w:rsid w:val="00081483"/>
    <w:rsid w:val="000817D2"/>
    <w:rsid w:val="000839EB"/>
    <w:rsid w:val="00085A44"/>
    <w:rsid w:val="0009063D"/>
    <w:rsid w:val="00090B36"/>
    <w:rsid w:val="00091440"/>
    <w:rsid w:val="00091AF6"/>
    <w:rsid w:val="00092A8C"/>
    <w:rsid w:val="00092DD7"/>
    <w:rsid w:val="00093FB7"/>
    <w:rsid w:val="00094042"/>
    <w:rsid w:val="00094886"/>
    <w:rsid w:val="00095705"/>
    <w:rsid w:val="00097678"/>
    <w:rsid w:val="000A20A5"/>
    <w:rsid w:val="000A2E4C"/>
    <w:rsid w:val="000A37FF"/>
    <w:rsid w:val="000A3D4E"/>
    <w:rsid w:val="000A5F9A"/>
    <w:rsid w:val="000B0637"/>
    <w:rsid w:val="000B39E5"/>
    <w:rsid w:val="000B3BA9"/>
    <w:rsid w:val="000B4155"/>
    <w:rsid w:val="000B43A3"/>
    <w:rsid w:val="000B51C5"/>
    <w:rsid w:val="000B5A25"/>
    <w:rsid w:val="000C05A6"/>
    <w:rsid w:val="000C090E"/>
    <w:rsid w:val="000C328E"/>
    <w:rsid w:val="000D079B"/>
    <w:rsid w:val="000D0F39"/>
    <w:rsid w:val="000D18F9"/>
    <w:rsid w:val="000D30D1"/>
    <w:rsid w:val="000D3DA5"/>
    <w:rsid w:val="000D4204"/>
    <w:rsid w:val="000D46FB"/>
    <w:rsid w:val="000D512D"/>
    <w:rsid w:val="000D7F1F"/>
    <w:rsid w:val="000E0D64"/>
    <w:rsid w:val="000E12EC"/>
    <w:rsid w:val="000E12F9"/>
    <w:rsid w:val="000E1BB9"/>
    <w:rsid w:val="000E1D75"/>
    <w:rsid w:val="000E4E8C"/>
    <w:rsid w:val="000E5489"/>
    <w:rsid w:val="000E5CD0"/>
    <w:rsid w:val="000F145E"/>
    <w:rsid w:val="000F1C9F"/>
    <w:rsid w:val="000F2492"/>
    <w:rsid w:val="000F2785"/>
    <w:rsid w:val="000F442E"/>
    <w:rsid w:val="000F5038"/>
    <w:rsid w:val="000F5DF5"/>
    <w:rsid w:val="000F74F8"/>
    <w:rsid w:val="00100F0C"/>
    <w:rsid w:val="00101C5F"/>
    <w:rsid w:val="001020AB"/>
    <w:rsid w:val="00102E46"/>
    <w:rsid w:val="00103107"/>
    <w:rsid w:val="00103606"/>
    <w:rsid w:val="00104123"/>
    <w:rsid w:val="0010428C"/>
    <w:rsid w:val="00104661"/>
    <w:rsid w:val="0010467E"/>
    <w:rsid w:val="00105756"/>
    <w:rsid w:val="00106CC1"/>
    <w:rsid w:val="00107FA2"/>
    <w:rsid w:val="00110325"/>
    <w:rsid w:val="001106F8"/>
    <w:rsid w:val="0011256D"/>
    <w:rsid w:val="0011303F"/>
    <w:rsid w:val="00113072"/>
    <w:rsid w:val="00114F5D"/>
    <w:rsid w:val="001159A8"/>
    <w:rsid w:val="00115EDD"/>
    <w:rsid w:val="0011666C"/>
    <w:rsid w:val="00117274"/>
    <w:rsid w:val="001215DB"/>
    <w:rsid w:val="00124499"/>
    <w:rsid w:val="00124F08"/>
    <w:rsid w:val="0012506F"/>
    <w:rsid w:val="00125DD8"/>
    <w:rsid w:val="00126D31"/>
    <w:rsid w:val="0012731D"/>
    <w:rsid w:val="0012797D"/>
    <w:rsid w:val="0013001A"/>
    <w:rsid w:val="00130088"/>
    <w:rsid w:val="00130418"/>
    <w:rsid w:val="0013216C"/>
    <w:rsid w:val="00132617"/>
    <w:rsid w:val="001336D7"/>
    <w:rsid w:val="00135BEA"/>
    <w:rsid w:val="001360EF"/>
    <w:rsid w:val="0013610A"/>
    <w:rsid w:val="00137477"/>
    <w:rsid w:val="0013777E"/>
    <w:rsid w:val="00137826"/>
    <w:rsid w:val="00137B68"/>
    <w:rsid w:val="00137B87"/>
    <w:rsid w:val="00141DA9"/>
    <w:rsid w:val="00143E63"/>
    <w:rsid w:val="00145242"/>
    <w:rsid w:val="00146023"/>
    <w:rsid w:val="001460DB"/>
    <w:rsid w:val="00147C5F"/>
    <w:rsid w:val="0015000B"/>
    <w:rsid w:val="00150F37"/>
    <w:rsid w:val="00150F6A"/>
    <w:rsid w:val="00155358"/>
    <w:rsid w:val="00156F52"/>
    <w:rsid w:val="00157922"/>
    <w:rsid w:val="00157AB1"/>
    <w:rsid w:val="001627CA"/>
    <w:rsid w:val="0016476E"/>
    <w:rsid w:val="00164C11"/>
    <w:rsid w:val="00165436"/>
    <w:rsid w:val="00165D72"/>
    <w:rsid w:val="00166835"/>
    <w:rsid w:val="00166BA2"/>
    <w:rsid w:val="00166FF8"/>
    <w:rsid w:val="00170E51"/>
    <w:rsid w:val="00175C7B"/>
    <w:rsid w:val="00177404"/>
    <w:rsid w:val="00180661"/>
    <w:rsid w:val="00181AAF"/>
    <w:rsid w:val="00182318"/>
    <w:rsid w:val="00183A76"/>
    <w:rsid w:val="00184506"/>
    <w:rsid w:val="00186055"/>
    <w:rsid w:val="00187BF0"/>
    <w:rsid w:val="00190282"/>
    <w:rsid w:val="001918BA"/>
    <w:rsid w:val="00192806"/>
    <w:rsid w:val="0019412B"/>
    <w:rsid w:val="001949FA"/>
    <w:rsid w:val="00194A81"/>
    <w:rsid w:val="001954D8"/>
    <w:rsid w:val="0019624E"/>
    <w:rsid w:val="00196B2B"/>
    <w:rsid w:val="00197165"/>
    <w:rsid w:val="001A3080"/>
    <w:rsid w:val="001A5826"/>
    <w:rsid w:val="001A5D23"/>
    <w:rsid w:val="001A672D"/>
    <w:rsid w:val="001A6E0F"/>
    <w:rsid w:val="001A70A7"/>
    <w:rsid w:val="001A72A7"/>
    <w:rsid w:val="001B0AE5"/>
    <w:rsid w:val="001B0C41"/>
    <w:rsid w:val="001B0EEB"/>
    <w:rsid w:val="001B1A11"/>
    <w:rsid w:val="001B4462"/>
    <w:rsid w:val="001B4649"/>
    <w:rsid w:val="001B78FB"/>
    <w:rsid w:val="001B7C14"/>
    <w:rsid w:val="001C0632"/>
    <w:rsid w:val="001C08C2"/>
    <w:rsid w:val="001C291B"/>
    <w:rsid w:val="001C5913"/>
    <w:rsid w:val="001C65BB"/>
    <w:rsid w:val="001C7C3D"/>
    <w:rsid w:val="001D1696"/>
    <w:rsid w:val="001D4FC4"/>
    <w:rsid w:val="001D5FD6"/>
    <w:rsid w:val="001D6770"/>
    <w:rsid w:val="001D6E92"/>
    <w:rsid w:val="001D709D"/>
    <w:rsid w:val="001D71D9"/>
    <w:rsid w:val="001D7BAF"/>
    <w:rsid w:val="001D7E63"/>
    <w:rsid w:val="001E3062"/>
    <w:rsid w:val="001E6E28"/>
    <w:rsid w:val="001E75BE"/>
    <w:rsid w:val="001E77A4"/>
    <w:rsid w:val="001F4E39"/>
    <w:rsid w:val="001F4E99"/>
    <w:rsid w:val="001F5047"/>
    <w:rsid w:val="001F7911"/>
    <w:rsid w:val="00200AB0"/>
    <w:rsid w:val="00200C22"/>
    <w:rsid w:val="00201D1F"/>
    <w:rsid w:val="00201FD0"/>
    <w:rsid w:val="00202285"/>
    <w:rsid w:val="00202490"/>
    <w:rsid w:val="00204920"/>
    <w:rsid w:val="00204AE7"/>
    <w:rsid w:val="00205397"/>
    <w:rsid w:val="002056B9"/>
    <w:rsid w:val="00205BC9"/>
    <w:rsid w:val="00205D39"/>
    <w:rsid w:val="002068AE"/>
    <w:rsid w:val="00206D61"/>
    <w:rsid w:val="00206EE4"/>
    <w:rsid w:val="00207B20"/>
    <w:rsid w:val="002108AA"/>
    <w:rsid w:val="002117B7"/>
    <w:rsid w:val="00211F1A"/>
    <w:rsid w:val="00212069"/>
    <w:rsid w:val="00212407"/>
    <w:rsid w:val="002128A3"/>
    <w:rsid w:val="0021448B"/>
    <w:rsid w:val="00215224"/>
    <w:rsid w:val="00215331"/>
    <w:rsid w:val="00215471"/>
    <w:rsid w:val="002154DD"/>
    <w:rsid w:val="0022032D"/>
    <w:rsid w:val="00220F35"/>
    <w:rsid w:val="002228D7"/>
    <w:rsid w:val="00223AB6"/>
    <w:rsid w:val="00225A7E"/>
    <w:rsid w:val="0022625A"/>
    <w:rsid w:val="00227C84"/>
    <w:rsid w:val="00227EF0"/>
    <w:rsid w:val="002319C1"/>
    <w:rsid w:val="002347C9"/>
    <w:rsid w:val="00235D37"/>
    <w:rsid w:val="0023669F"/>
    <w:rsid w:val="00236876"/>
    <w:rsid w:val="00236877"/>
    <w:rsid w:val="00236BA6"/>
    <w:rsid w:val="00237854"/>
    <w:rsid w:val="002416BF"/>
    <w:rsid w:val="0024298C"/>
    <w:rsid w:val="00243104"/>
    <w:rsid w:val="00243824"/>
    <w:rsid w:val="00244267"/>
    <w:rsid w:val="00245E5C"/>
    <w:rsid w:val="00245FAC"/>
    <w:rsid w:val="00246032"/>
    <w:rsid w:val="00246BE6"/>
    <w:rsid w:val="00247977"/>
    <w:rsid w:val="00247B0B"/>
    <w:rsid w:val="00247FF5"/>
    <w:rsid w:val="002500AC"/>
    <w:rsid w:val="002519D4"/>
    <w:rsid w:val="002567EF"/>
    <w:rsid w:val="00257282"/>
    <w:rsid w:val="00260EBF"/>
    <w:rsid w:val="0026108A"/>
    <w:rsid w:val="00261671"/>
    <w:rsid w:val="00264FF8"/>
    <w:rsid w:val="00266501"/>
    <w:rsid w:val="00271735"/>
    <w:rsid w:val="002733CC"/>
    <w:rsid w:val="002740BC"/>
    <w:rsid w:val="00274FCD"/>
    <w:rsid w:val="0027599E"/>
    <w:rsid w:val="00276809"/>
    <w:rsid w:val="0027692A"/>
    <w:rsid w:val="00276D7A"/>
    <w:rsid w:val="00277211"/>
    <w:rsid w:val="00281944"/>
    <w:rsid w:val="002829ED"/>
    <w:rsid w:val="00282E17"/>
    <w:rsid w:val="00283606"/>
    <w:rsid w:val="00283EAF"/>
    <w:rsid w:val="00284F87"/>
    <w:rsid w:val="002857C0"/>
    <w:rsid w:val="0028796B"/>
    <w:rsid w:val="0029191A"/>
    <w:rsid w:val="002921C0"/>
    <w:rsid w:val="002921C5"/>
    <w:rsid w:val="002929CE"/>
    <w:rsid w:val="00293A42"/>
    <w:rsid w:val="002959D4"/>
    <w:rsid w:val="00297827"/>
    <w:rsid w:val="00297F8B"/>
    <w:rsid w:val="002A1119"/>
    <w:rsid w:val="002A1189"/>
    <w:rsid w:val="002A36E5"/>
    <w:rsid w:val="002A5725"/>
    <w:rsid w:val="002A5C4E"/>
    <w:rsid w:val="002A6902"/>
    <w:rsid w:val="002A6B09"/>
    <w:rsid w:val="002A6CAF"/>
    <w:rsid w:val="002B0536"/>
    <w:rsid w:val="002B282D"/>
    <w:rsid w:val="002B66A6"/>
    <w:rsid w:val="002C0EB1"/>
    <w:rsid w:val="002C0F67"/>
    <w:rsid w:val="002C1AB6"/>
    <w:rsid w:val="002C216B"/>
    <w:rsid w:val="002C219B"/>
    <w:rsid w:val="002C26A8"/>
    <w:rsid w:val="002C3176"/>
    <w:rsid w:val="002C456A"/>
    <w:rsid w:val="002C4B1B"/>
    <w:rsid w:val="002C5743"/>
    <w:rsid w:val="002C6667"/>
    <w:rsid w:val="002C7410"/>
    <w:rsid w:val="002C767F"/>
    <w:rsid w:val="002D0CA7"/>
    <w:rsid w:val="002D1110"/>
    <w:rsid w:val="002D17D4"/>
    <w:rsid w:val="002D2D5A"/>
    <w:rsid w:val="002D3005"/>
    <w:rsid w:val="002D358A"/>
    <w:rsid w:val="002D3A2E"/>
    <w:rsid w:val="002D4910"/>
    <w:rsid w:val="002E05F6"/>
    <w:rsid w:val="002E099F"/>
    <w:rsid w:val="002E0CAF"/>
    <w:rsid w:val="002E0D63"/>
    <w:rsid w:val="002E1307"/>
    <w:rsid w:val="002E1557"/>
    <w:rsid w:val="002E2F26"/>
    <w:rsid w:val="002E3CA7"/>
    <w:rsid w:val="002F0336"/>
    <w:rsid w:val="002F2A00"/>
    <w:rsid w:val="002F3088"/>
    <w:rsid w:val="002F339B"/>
    <w:rsid w:val="002F4412"/>
    <w:rsid w:val="002F5C91"/>
    <w:rsid w:val="002F5FD0"/>
    <w:rsid w:val="002F622B"/>
    <w:rsid w:val="002F6270"/>
    <w:rsid w:val="002F6B54"/>
    <w:rsid w:val="002F7822"/>
    <w:rsid w:val="00300071"/>
    <w:rsid w:val="00300144"/>
    <w:rsid w:val="00300D09"/>
    <w:rsid w:val="003012FE"/>
    <w:rsid w:val="00302785"/>
    <w:rsid w:val="003031C5"/>
    <w:rsid w:val="003044AC"/>
    <w:rsid w:val="00305FEF"/>
    <w:rsid w:val="00306603"/>
    <w:rsid w:val="00306F48"/>
    <w:rsid w:val="00307342"/>
    <w:rsid w:val="0031032B"/>
    <w:rsid w:val="0031059E"/>
    <w:rsid w:val="00312AF9"/>
    <w:rsid w:val="00313BDA"/>
    <w:rsid w:val="003147BB"/>
    <w:rsid w:val="00314E40"/>
    <w:rsid w:val="00316991"/>
    <w:rsid w:val="00316C77"/>
    <w:rsid w:val="00320BCF"/>
    <w:rsid w:val="00320CB9"/>
    <w:rsid w:val="0032111A"/>
    <w:rsid w:val="00321875"/>
    <w:rsid w:val="00322E1D"/>
    <w:rsid w:val="00325003"/>
    <w:rsid w:val="00326F71"/>
    <w:rsid w:val="00330BEA"/>
    <w:rsid w:val="00330D5C"/>
    <w:rsid w:val="00331087"/>
    <w:rsid w:val="003311D2"/>
    <w:rsid w:val="00331862"/>
    <w:rsid w:val="00333B2C"/>
    <w:rsid w:val="0033513A"/>
    <w:rsid w:val="003351A7"/>
    <w:rsid w:val="0033572E"/>
    <w:rsid w:val="0033666B"/>
    <w:rsid w:val="003401E2"/>
    <w:rsid w:val="0034201C"/>
    <w:rsid w:val="003427A9"/>
    <w:rsid w:val="00342BEB"/>
    <w:rsid w:val="0034378E"/>
    <w:rsid w:val="00343A01"/>
    <w:rsid w:val="003443D6"/>
    <w:rsid w:val="00344FF1"/>
    <w:rsid w:val="0034516D"/>
    <w:rsid w:val="00346F94"/>
    <w:rsid w:val="0034732E"/>
    <w:rsid w:val="00347334"/>
    <w:rsid w:val="00350A59"/>
    <w:rsid w:val="0035105D"/>
    <w:rsid w:val="00353577"/>
    <w:rsid w:val="003537E0"/>
    <w:rsid w:val="003540E7"/>
    <w:rsid w:val="003577CD"/>
    <w:rsid w:val="00360DD6"/>
    <w:rsid w:val="00362EC6"/>
    <w:rsid w:val="0036375D"/>
    <w:rsid w:val="00363AC7"/>
    <w:rsid w:val="00363E36"/>
    <w:rsid w:val="0036474F"/>
    <w:rsid w:val="00364EC1"/>
    <w:rsid w:val="003653F9"/>
    <w:rsid w:val="00371250"/>
    <w:rsid w:val="0037227D"/>
    <w:rsid w:val="00372561"/>
    <w:rsid w:val="00372F22"/>
    <w:rsid w:val="00374FE6"/>
    <w:rsid w:val="00375415"/>
    <w:rsid w:val="00375D84"/>
    <w:rsid w:val="00376929"/>
    <w:rsid w:val="00381847"/>
    <w:rsid w:val="00382570"/>
    <w:rsid w:val="0038262F"/>
    <w:rsid w:val="00382BAA"/>
    <w:rsid w:val="00382FB0"/>
    <w:rsid w:val="0038357E"/>
    <w:rsid w:val="00384C8F"/>
    <w:rsid w:val="003879EC"/>
    <w:rsid w:val="00387CE9"/>
    <w:rsid w:val="00387F8D"/>
    <w:rsid w:val="00390227"/>
    <w:rsid w:val="003911D0"/>
    <w:rsid w:val="00392538"/>
    <w:rsid w:val="00392B57"/>
    <w:rsid w:val="003949F0"/>
    <w:rsid w:val="0039599A"/>
    <w:rsid w:val="00395E92"/>
    <w:rsid w:val="003968A6"/>
    <w:rsid w:val="00397536"/>
    <w:rsid w:val="00397D09"/>
    <w:rsid w:val="003A2572"/>
    <w:rsid w:val="003A2F14"/>
    <w:rsid w:val="003A4642"/>
    <w:rsid w:val="003A691D"/>
    <w:rsid w:val="003A69B7"/>
    <w:rsid w:val="003A75ED"/>
    <w:rsid w:val="003A7E48"/>
    <w:rsid w:val="003B0BB0"/>
    <w:rsid w:val="003B3718"/>
    <w:rsid w:val="003B4313"/>
    <w:rsid w:val="003B4B28"/>
    <w:rsid w:val="003B6BD2"/>
    <w:rsid w:val="003C00B4"/>
    <w:rsid w:val="003C0AE6"/>
    <w:rsid w:val="003C0C7B"/>
    <w:rsid w:val="003C10FE"/>
    <w:rsid w:val="003C3046"/>
    <w:rsid w:val="003C4F39"/>
    <w:rsid w:val="003C5366"/>
    <w:rsid w:val="003C5E3A"/>
    <w:rsid w:val="003C60BE"/>
    <w:rsid w:val="003C6592"/>
    <w:rsid w:val="003C65D8"/>
    <w:rsid w:val="003C7B3D"/>
    <w:rsid w:val="003D2289"/>
    <w:rsid w:val="003D2AA1"/>
    <w:rsid w:val="003D4262"/>
    <w:rsid w:val="003D4C79"/>
    <w:rsid w:val="003D529E"/>
    <w:rsid w:val="003D6F19"/>
    <w:rsid w:val="003D714C"/>
    <w:rsid w:val="003D765D"/>
    <w:rsid w:val="003E16DE"/>
    <w:rsid w:val="003E1B5B"/>
    <w:rsid w:val="003E2A56"/>
    <w:rsid w:val="003E2F2E"/>
    <w:rsid w:val="003E3B27"/>
    <w:rsid w:val="003E61EC"/>
    <w:rsid w:val="003E6701"/>
    <w:rsid w:val="003E68C9"/>
    <w:rsid w:val="003E7308"/>
    <w:rsid w:val="003E7BE1"/>
    <w:rsid w:val="003F17A8"/>
    <w:rsid w:val="003F289F"/>
    <w:rsid w:val="003F28CB"/>
    <w:rsid w:val="003F2C88"/>
    <w:rsid w:val="003F501A"/>
    <w:rsid w:val="003F5376"/>
    <w:rsid w:val="003F5BE9"/>
    <w:rsid w:val="003F6176"/>
    <w:rsid w:val="003F6814"/>
    <w:rsid w:val="003F7007"/>
    <w:rsid w:val="003F7D9B"/>
    <w:rsid w:val="0040033D"/>
    <w:rsid w:val="00400357"/>
    <w:rsid w:val="0040069A"/>
    <w:rsid w:val="004027AA"/>
    <w:rsid w:val="00402C36"/>
    <w:rsid w:val="004031CD"/>
    <w:rsid w:val="00404692"/>
    <w:rsid w:val="00405182"/>
    <w:rsid w:val="004052DD"/>
    <w:rsid w:val="0040627D"/>
    <w:rsid w:val="004062DE"/>
    <w:rsid w:val="004079FC"/>
    <w:rsid w:val="00410455"/>
    <w:rsid w:val="00410DC5"/>
    <w:rsid w:val="0041182B"/>
    <w:rsid w:val="00412533"/>
    <w:rsid w:val="0041293E"/>
    <w:rsid w:val="00413440"/>
    <w:rsid w:val="00413EC4"/>
    <w:rsid w:val="004142DF"/>
    <w:rsid w:val="0041447A"/>
    <w:rsid w:val="00416901"/>
    <w:rsid w:val="00416CDF"/>
    <w:rsid w:val="004175E4"/>
    <w:rsid w:val="00420437"/>
    <w:rsid w:val="00420BD1"/>
    <w:rsid w:val="00420C49"/>
    <w:rsid w:val="00422380"/>
    <w:rsid w:val="00423961"/>
    <w:rsid w:val="004243C9"/>
    <w:rsid w:val="00424D41"/>
    <w:rsid w:val="0043005B"/>
    <w:rsid w:val="00431660"/>
    <w:rsid w:val="0043278A"/>
    <w:rsid w:val="004335D4"/>
    <w:rsid w:val="00433AAA"/>
    <w:rsid w:val="00433BA8"/>
    <w:rsid w:val="00433DD6"/>
    <w:rsid w:val="004343ED"/>
    <w:rsid w:val="00436A09"/>
    <w:rsid w:val="0043703D"/>
    <w:rsid w:val="00440046"/>
    <w:rsid w:val="00441497"/>
    <w:rsid w:val="00441B2F"/>
    <w:rsid w:val="004424A1"/>
    <w:rsid w:val="00443220"/>
    <w:rsid w:val="004437F3"/>
    <w:rsid w:val="00444081"/>
    <w:rsid w:val="004479CF"/>
    <w:rsid w:val="00450D2A"/>
    <w:rsid w:val="0045171B"/>
    <w:rsid w:val="004537F1"/>
    <w:rsid w:val="00453EB0"/>
    <w:rsid w:val="0045451B"/>
    <w:rsid w:val="00456C3C"/>
    <w:rsid w:val="00457426"/>
    <w:rsid w:val="00460B8C"/>
    <w:rsid w:val="004619DE"/>
    <w:rsid w:val="00462126"/>
    <w:rsid w:val="0046320A"/>
    <w:rsid w:val="00463AD5"/>
    <w:rsid w:val="00464011"/>
    <w:rsid w:val="00464123"/>
    <w:rsid w:val="00464444"/>
    <w:rsid w:val="004658EB"/>
    <w:rsid w:val="004659C4"/>
    <w:rsid w:val="0046677F"/>
    <w:rsid w:val="00466DEA"/>
    <w:rsid w:val="004676FC"/>
    <w:rsid w:val="00467D1A"/>
    <w:rsid w:val="00467EBC"/>
    <w:rsid w:val="00470640"/>
    <w:rsid w:val="00470AA2"/>
    <w:rsid w:val="00471098"/>
    <w:rsid w:val="0047117D"/>
    <w:rsid w:val="00471713"/>
    <w:rsid w:val="00471C17"/>
    <w:rsid w:val="00472DFF"/>
    <w:rsid w:val="004749EB"/>
    <w:rsid w:val="00474BE1"/>
    <w:rsid w:val="004766E2"/>
    <w:rsid w:val="004818D2"/>
    <w:rsid w:val="00481940"/>
    <w:rsid w:val="00484735"/>
    <w:rsid w:val="00485806"/>
    <w:rsid w:val="0048637B"/>
    <w:rsid w:val="004874A4"/>
    <w:rsid w:val="004876DB"/>
    <w:rsid w:val="00490E1D"/>
    <w:rsid w:val="00491F4A"/>
    <w:rsid w:val="00491FE7"/>
    <w:rsid w:val="0049219A"/>
    <w:rsid w:val="00492D8E"/>
    <w:rsid w:val="00492F90"/>
    <w:rsid w:val="00493629"/>
    <w:rsid w:val="00493665"/>
    <w:rsid w:val="00494089"/>
    <w:rsid w:val="004943FB"/>
    <w:rsid w:val="004955B2"/>
    <w:rsid w:val="00495938"/>
    <w:rsid w:val="00495BE4"/>
    <w:rsid w:val="00496A7A"/>
    <w:rsid w:val="00496DA2"/>
    <w:rsid w:val="00497AF0"/>
    <w:rsid w:val="004A004A"/>
    <w:rsid w:val="004A06D8"/>
    <w:rsid w:val="004A0B20"/>
    <w:rsid w:val="004A2106"/>
    <w:rsid w:val="004A2338"/>
    <w:rsid w:val="004A24E2"/>
    <w:rsid w:val="004A270C"/>
    <w:rsid w:val="004A3F82"/>
    <w:rsid w:val="004A40E4"/>
    <w:rsid w:val="004A59DD"/>
    <w:rsid w:val="004A5EA8"/>
    <w:rsid w:val="004A65D0"/>
    <w:rsid w:val="004B29B7"/>
    <w:rsid w:val="004B3C4B"/>
    <w:rsid w:val="004B428F"/>
    <w:rsid w:val="004B4864"/>
    <w:rsid w:val="004B524B"/>
    <w:rsid w:val="004C0847"/>
    <w:rsid w:val="004C0F7D"/>
    <w:rsid w:val="004C13EE"/>
    <w:rsid w:val="004C22ED"/>
    <w:rsid w:val="004C51EE"/>
    <w:rsid w:val="004C54DB"/>
    <w:rsid w:val="004C651A"/>
    <w:rsid w:val="004C7B20"/>
    <w:rsid w:val="004D0A04"/>
    <w:rsid w:val="004D0BB4"/>
    <w:rsid w:val="004D16DF"/>
    <w:rsid w:val="004D1B87"/>
    <w:rsid w:val="004D2811"/>
    <w:rsid w:val="004D2994"/>
    <w:rsid w:val="004D3EA0"/>
    <w:rsid w:val="004D4DCF"/>
    <w:rsid w:val="004D56CE"/>
    <w:rsid w:val="004E0D7B"/>
    <w:rsid w:val="004E2336"/>
    <w:rsid w:val="004E2995"/>
    <w:rsid w:val="004E3873"/>
    <w:rsid w:val="004E461F"/>
    <w:rsid w:val="004E5BCF"/>
    <w:rsid w:val="004F25F7"/>
    <w:rsid w:val="004F2CFB"/>
    <w:rsid w:val="004F33A7"/>
    <w:rsid w:val="004F499B"/>
    <w:rsid w:val="004F4F2C"/>
    <w:rsid w:val="004F61BB"/>
    <w:rsid w:val="00500C0A"/>
    <w:rsid w:val="00501953"/>
    <w:rsid w:val="005029A2"/>
    <w:rsid w:val="00503AA4"/>
    <w:rsid w:val="0050533C"/>
    <w:rsid w:val="00506DF5"/>
    <w:rsid w:val="0050729F"/>
    <w:rsid w:val="0051089D"/>
    <w:rsid w:val="00510F60"/>
    <w:rsid w:val="00511D90"/>
    <w:rsid w:val="005122ED"/>
    <w:rsid w:val="0051460B"/>
    <w:rsid w:val="0051683C"/>
    <w:rsid w:val="00516C80"/>
    <w:rsid w:val="005177F5"/>
    <w:rsid w:val="00517985"/>
    <w:rsid w:val="00520D81"/>
    <w:rsid w:val="00521149"/>
    <w:rsid w:val="005214E5"/>
    <w:rsid w:val="0052186D"/>
    <w:rsid w:val="005224A5"/>
    <w:rsid w:val="00523C89"/>
    <w:rsid w:val="005242A5"/>
    <w:rsid w:val="00525D94"/>
    <w:rsid w:val="005263A0"/>
    <w:rsid w:val="0052670C"/>
    <w:rsid w:val="00526737"/>
    <w:rsid w:val="00526E87"/>
    <w:rsid w:val="00530066"/>
    <w:rsid w:val="005304E2"/>
    <w:rsid w:val="00530FF7"/>
    <w:rsid w:val="005311FC"/>
    <w:rsid w:val="00531345"/>
    <w:rsid w:val="005322CA"/>
    <w:rsid w:val="0053322C"/>
    <w:rsid w:val="005337CF"/>
    <w:rsid w:val="00534647"/>
    <w:rsid w:val="005346D4"/>
    <w:rsid w:val="00535403"/>
    <w:rsid w:val="0053540F"/>
    <w:rsid w:val="005356E6"/>
    <w:rsid w:val="00535B89"/>
    <w:rsid w:val="00535D8B"/>
    <w:rsid w:val="005361A3"/>
    <w:rsid w:val="0053757B"/>
    <w:rsid w:val="00537B58"/>
    <w:rsid w:val="005449F8"/>
    <w:rsid w:val="00544F24"/>
    <w:rsid w:val="005461BD"/>
    <w:rsid w:val="00550C15"/>
    <w:rsid w:val="005520D5"/>
    <w:rsid w:val="00552791"/>
    <w:rsid w:val="005545A2"/>
    <w:rsid w:val="005545A8"/>
    <w:rsid w:val="00554E2C"/>
    <w:rsid w:val="00554E8C"/>
    <w:rsid w:val="00555597"/>
    <w:rsid w:val="00556FA0"/>
    <w:rsid w:val="00560FEC"/>
    <w:rsid w:val="00562388"/>
    <w:rsid w:val="005647A1"/>
    <w:rsid w:val="005651D4"/>
    <w:rsid w:val="005655E4"/>
    <w:rsid w:val="005656FE"/>
    <w:rsid w:val="00566075"/>
    <w:rsid w:val="005674C6"/>
    <w:rsid w:val="0057052C"/>
    <w:rsid w:val="00570DBC"/>
    <w:rsid w:val="00571409"/>
    <w:rsid w:val="005714BA"/>
    <w:rsid w:val="00572165"/>
    <w:rsid w:val="00575797"/>
    <w:rsid w:val="0057644E"/>
    <w:rsid w:val="005771BC"/>
    <w:rsid w:val="00580990"/>
    <w:rsid w:val="00580B3D"/>
    <w:rsid w:val="0058158B"/>
    <w:rsid w:val="00582425"/>
    <w:rsid w:val="005829E3"/>
    <w:rsid w:val="00582AE0"/>
    <w:rsid w:val="0058610D"/>
    <w:rsid w:val="0058650B"/>
    <w:rsid w:val="005877D9"/>
    <w:rsid w:val="005878C2"/>
    <w:rsid w:val="0059138A"/>
    <w:rsid w:val="005913B2"/>
    <w:rsid w:val="0059140F"/>
    <w:rsid w:val="00592030"/>
    <w:rsid w:val="005934AE"/>
    <w:rsid w:val="005936E2"/>
    <w:rsid w:val="00593E56"/>
    <w:rsid w:val="00594A3A"/>
    <w:rsid w:val="00594BB9"/>
    <w:rsid w:val="005A0D47"/>
    <w:rsid w:val="005A1AFD"/>
    <w:rsid w:val="005A1EC0"/>
    <w:rsid w:val="005A224E"/>
    <w:rsid w:val="005A3013"/>
    <w:rsid w:val="005A4735"/>
    <w:rsid w:val="005A521A"/>
    <w:rsid w:val="005A7354"/>
    <w:rsid w:val="005A7843"/>
    <w:rsid w:val="005A7F6F"/>
    <w:rsid w:val="005B1175"/>
    <w:rsid w:val="005B1DBF"/>
    <w:rsid w:val="005B2EFB"/>
    <w:rsid w:val="005B40B4"/>
    <w:rsid w:val="005B447F"/>
    <w:rsid w:val="005B4B38"/>
    <w:rsid w:val="005B4FC6"/>
    <w:rsid w:val="005B6A5A"/>
    <w:rsid w:val="005B7A8B"/>
    <w:rsid w:val="005C1114"/>
    <w:rsid w:val="005C1891"/>
    <w:rsid w:val="005C195A"/>
    <w:rsid w:val="005C21E7"/>
    <w:rsid w:val="005C371C"/>
    <w:rsid w:val="005C3849"/>
    <w:rsid w:val="005C3F23"/>
    <w:rsid w:val="005C45EB"/>
    <w:rsid w:val="005C4D66"/>
    <w:rsid w:val="005C5B4E"/>
    <w:rsid w:val="005C6A30"/>
    <w:rsid w:val="005C6C55"/>
    <w:rsid w:val="005C70B3"/>
    <w:rsid w:val="005C7775"/>
    <w:rsid w:val="005C7889"/>
    <w:rsid w:val="005D12CD"/>
    <w:rsid w:val="005D13D5"/>
    <w:rsid w:val="005D1B07"/>
    <w:rsid w:val="005D2979"/>
    <w:rsid w:val="005D44B1"/>
    <w:rsid w:val="005D4704"/>
    <w:rsid w:val="005D500C"/>
    <w:rsid w:val="005D56BA"/>
    <w:rsid w:val="005D7AF5"/>
    <w:rsid w:val="005E0F0D"/>
    <w:rsid w:val="005E0F33"/>
    <w:rsid w:val="005E23C6"/>
    <w:rsid w:val="005E418F"/>
    <w:rsid w:val="005E44F2"/>
    <w:rsid w:val="005E4CD1"/>
    <w:rsid w:val="005E4D12"/>
    <w:rsid w:val="005E5F6E"/>
    <w:rsid w:val="005E6D65"/>
    <w:rsid w:val="005E72D5"/>
    <w:rsid w:val="005F0889"/>
    <w:rsid w:val="005F0BBC"/>
    <w:rsid w:val="005F183D"/>
    <w:rsid w:val="005F2779"/>
    <w:rsid w:val="005F36AD"/>
    <w:rsid w:val="005F4D12"/>
    <w:rsid w:val="005F508D"/>
    <w:rsid w:val="005F5ADD"/>
    <w:rsid w:val="005F5AE0"/>
    <w:rsid w:val="005F632E"/>
    <w:rsid w:val="005F67FA"/>
    <w:rsid w:val="005F75CB"/>
    <w:rsid w:val="006004EC"/>
    <w:rsid w:val="00600A27"/>
    <w:rsid w:val="00602932"/>
    <w:rsid w:val="00602945"/>
    <w:rsid w:val="006046F2"/>
    <w:rsid w:val="00604860"/>
    <w:rsid w:val="00604958"/>
    <w:rsid w:val="0060516E"/>
    <w:rsid w:val="0060571F"/>
    <w:rsid w:val="00605886"/>
    <w:rsid w:val="00605A5F"/>
    <w:rsid w:val="00606CFD"/>
    <w:rsid w:val="00607719"/>
    <w:rsid w:val="00607938"/>
    <w:rsid w:val="00610E09"/>
    <w:rsid w:val="00612A19"/>
    <w:rsid w:val="006138C1"/>
    <w:rsid w:val="00613B2F"/>
    <w:rsid w:val="0061643C"/>
    <w:rsid w:val="006173AC"/>
    <w:rsid w:val="00617617"/>
    <w:rsid w:val="00617DB5"/>
    <w:rsid w:val="006205ED"/>
    <w:rsid w:val="0062086D"/>
    <w:rsid w:val="0062114B"/>
    <w:rsid w:val="00621545"/>
    <w:rsid w:val="00621573"/>
    <w:rsid w:val="00621BC8"/>
    <w:rsid w:val="00622674"/>
    <w:rsid w:val="00622C0F"/>
    <w:rsid w:val="006238AB"/>
    <w:rsid w:val="00624365"/>
    <w:rsid w:val="00624475"/>
    <w:rsid w:val="00625D66"/>
    <w:rsid w:val="00626080"/>
    <w:rsid w:val="00626DCC"/>
    <w:rsid w:val="00627152"/>
    <w:rsid w:val="00630509"/>
    <w:rsid w:val="00631FF5"/>
    <w:rsid w:val="00632831"/>
    <w:rsid w:val="006329CF"/>
    <w:rsid w:val="0063351A"/>
    <w:rsid w:val="0063380B"/>
    <w:rsid w:val="00633B12"/>
    <w:rsid w:val="00636612"/>
    <w:rsid w:val="006369B6"/>
    <w:rsid w:val="00636B65"/>
    <w:rsid w:val="00644423"/>
    <w:rsid w:val="0064674D"/>
    <w:rsid w:val="00647CF2"/>
    <w:rsid w:val="00650DFB"/>
    <w:rsid w:val="006528BD"/>
    <w:rsid w:val="006555CC"/>
    <w:rsid w:val="00655C72"/>
    <w:rsid w:val="0066033D"/>
    <w:rsid w:val="0066073E"/>
    <w:rsid w:val="00663FD1"/>
    <w:rsid w:val="0066421F"/>
    <w:rsid w:val="006643A0"/>
    <w:rsid w:val="00664C14"/>
    <w:rsid w:val="00665434"/>
    <w:rsid w:val="006659F1"/>
    <w:rsid w:val="00665E72"/>
    <w:rsid w:val="006669B4"/>
    <w:rsid w:val="006672ED"/>
    <w:rsid w:val="0066751B"/>
    <w:rsid w:val="00670870"/>
    <w:rsid w:val="00670C8E"/>
    <w:rsid w:val="00671010"/>
    <w:rsid w:val="00671ABE"/>
    <w:rsid w:val="00673C9D"/>
    <w:rsid w:val="00674C68"/>
    <w:rsid w:val="00676C53"/>
    <w:rsid w:val="006774B1"/>
    <w:rsid w:val="00677B9D"/>
    <w:rsid w:val="00681456"/>
    <w:rsid w:val="00681C1B"/>
    <w:rsid w:val="00682970"/>
    <w:rsid w:val="00684359"/>
    <w:rsid w:val="0068555F"/>
    <w:rsid w:val="00686D46"/>
    <w:rsid w:val="0068714B"/>
    <w:rsid w:val="006901DD"/>
    <w:rsid w:val="006907D6"/>
    <w:rsid w:val="0069187F"/>
    <w:rsid w:val="00692A71"/>
    <w:rsid w:val="00692CC9"/>
    <w:rsid w:val="006946CC"/>
    <w:rsid w:val="00697A21"/>
    <w:rsid w:val="006A0564"/>
    <w:rsid w:val="006A0927"/>
    <w:rsid w:val="006A2928"/>
    <w:rsid w:val="006A29B6"/>
    <w:rsid w:val="006A2AD0"/>
    <w:rsid w:val="006A3318"/>
    <w:rsid w:val="006A420B"/>
    <w:rsid w:val="006A540F"/>
    <w:rsid w:val="006A65A2"/>
    <w:rsid w:val="006A7B3E"/>
    <w:rsid w:val="006B25B5"/>
    <w:rsid w:val="006B2EEC"/>
    <w:rsid w:val="006B6031"/>
    <w:rsid w:val="006B6C0C"/>
    <w:rsid w:val="006C0136"/>
    <w:rsid w:val="006C1D98"/>
    <w:rsid w:val="006C483F"/>
    <w:rsid w:val="006C5515"/>
    <w:rsid w:val="006C5CC5"/>
    <w:rsid w:val="006C71B2"/>
    <w:rsid w:val="006D2006"/>
    <w:rsid w:val="006D4900"/>
    <w:rsid w:val="006D5406"/>
    <w:rsid w:val="006D5B93"/>
    <w:rsid w:val="006D5DD0"/>
    <w:rsid w:val="006D5F9F"/>
    <w:rsid w:val="006D6274"/>
    <w:rsid w:val="006D699F"/>
    <w:rsid w:val="006E1275"/>
    <w:rsid w:val="006E202F"/>
    <w:rsid w:val="006E3EC8"/>
    <w:rsid w:val="006E4790"/>
    <w:rsid w:val="006E50A7"/>
    <w:rsid w:val="006E5E12"/>
    <w:rsid w:val="006E6A15"/>
    <w:rsid w:val="006E7FD3"/>
    <w:rsid w:val="006F0A95"/>
    <w:rsid w:val="006F1068"/>
    <w:rsid w:val="006F1E30"/>
    <w:rsid w:val="006F23E4"/>
    <w:rsid w:val="006F5E34"/>
    <w:rsid w:val="006F5FC3"/>
    <w:rsid w:val="006F615C"/>
    <w:rsid w:val="006F6345"/>
    <w:rsid w:val="006F6667"/>
    <w:rsid w:val="00700213"/>
    <w:rsid w:val="00700D71"/>
    <w:rsid w:val="00701B9F"/>
    <w:rsid w:val="00705D12"/>
    <w:rsid w:val="00706A80"/>
    <w:rsid w:val="0070791B"/>
    <w:rsid w:val="007079F7"/>
    <w:rsid w:val="00710D53"/>
    <w:rsid w:val="007111D8"/>
    <w:rsid w:val="00711432"/>
    <w:rsid w:val="0071177F"/>
    <w:rsid w:val="0071255F"/>
    <w:rsid w:val="007127D1"/>
    <w:rsid w:val="0071766F"/>
    <w:rsid w:val="007219D5"/>
    <w:rsid w:val="00721DD7"/>
    <w:rsid w:val="00722622"/>
    <w:rsid w:val="007253C0"/>
    <w:rsid w:val="00725E28"/>
    <w:rsid w:val="00726595"/>
    <w:rsid w:val="00727121"/>
    <w:rsid w:val="007274DB"/>
    <w:rsid w:val="007275B4"/>
    <w:rsid w:val="00730553"/>
    <w:rsid w:val="0073067C"/>
    <w:rsid w:val="007312BF"/>
    <w:rsid w:val="00732426"/>
    <w:rsid w:val="00732B98"/>
    <w:rsid w:val="00732D5B"/>
    <w:rsid w:val="00733006"/>
    <w:rsid w:val="00733141"/>
    <w:rsid w:val="00733196"/>
    <w:rsid w:val="00733585"/>
    <w:rsid w:val="00733FFF"/>
    <w:rsid w:val="007340FD"/>
    <w:rsid w:val="0073593A"/>
    <w:rsid w:val="00736C06"/>
    <w:rsid w:val="007403E6"/>
    <w:rsid w:val="00741938"/>
    <w:rsid w:val="00743E89"/>
    <w:rsid w:val="00744697"/>
    <w:rsid w:val="007447C4"/>
    <w:rsid w:val="00744B6D"/>
    <w:rsid w:val="00744B99"/>
    <w:rsid w:val="00744BF5"/>
    <w:rsid w:val="00745815"/>
    <w:rsid w:val="00745B41"/>
    <w:rsid w:val="007469DA"/>
    <w:rsid w:val="00746D3D"/>
    <w:rsid w:val="00747ADE"/>
    <w:rsid w:val="00752CD3"/>
    <w:rsid w:val="00753149"/>
    <w:rsid w:val="00753A86"/>
    <w:rsid w:val="00755244"/>
    <w:rsid w:val="007569BC"/>
    <w:rsid w:val="00757287"/>
    <w:rsid w:val="00760FCC"/>
    <w:rsid w:val="00761603"/>
    <w:rsid w:val="00762818"/>
    <w:rsid w:val="00763273"/>
    <w:rsid w:val="007637F9"/>
    <w:rsid w:val="00764847"/>
    <w:rsid w:val="00765EBC"/>
    <w:rsid w:val="007662B7"/>
    <w:rsid w:val="007670C0"/>
    <w:rsid w:val="00770076"/>
    <w:rsid w:val="0077127A"/>
    <w:rsid w:val="007715E0"/>
    <w:rsid w:val="00771C0C"/>
    <w:rsid w:val="00771D8A"/>
    <w:rsid w:val="00772F56"/>
    <w:rsid w:val="00775D37"/>
    <w:rsid w:val="0077641A"/>
    <w:rsid w:val="00776587"/>
    <w:rsid w:val="0077691F"/>
    <w:rsid w:val="00777007"/>
    <w:rsid w:val="0078025B"/>
    <w:rsid w:val="00780671"/>
    <w:rsid w:val="00780847"/>
    <w:rsid w:val="007808D7"/>
    <w:rsid w:val="00780E2B"/>
    <w:rsid w:val="00781D84"/>
    <w:rsid w:val="007838A4"/>
    <w:rsid w:val="00787507"/>
    <w:rsid w:val="00790443"/>
    <w:rsid w:val="00790FF0"/>
    <w:rsid w:val="0079181C"/>
    <w:rsid w:val="007923A7"/>
    <w:rsid w:val="00792C33"/>
    <w:rsid w:val="00792FC1"/>
    <w:rsid w:val="00795471"/>
    <w:rsid w:val="00795512"/>
    <w:rsid w:val="007A1DE7"/>
    <w:rsid w:val="007A4EDE"/>
    <w:rsid w:val="007A50EB"/>
    <w:rsid w:val="007A5CAF"/>
    <w:rsid w:val="007A6051"/>
    <w:rsid w:val="007A69C7"/>
    <w:rsid w:val="007A6A6F"/>
    <w:rsid w:val="007A7BF3"/>
    <w:rsid w:val="007B080C"/>
    <w:rsid w:val="007B18EE"/>
    <w:rsid w:val="007B27BA"/>
    <w:rsid w:val="007B481D"/>
    <w:rsid w:val="007B4F6F"/>
    <w:rsid w:val="007C0528"/>
    <w:rsid w:val="007C2CAB"/>
    <w:rsid w:val="007C303F"/>
    <w:rsid w:val="007C30B5"/>
    <w:rsid w:val="007C3449"/>
    <w:rsid w:val="007C466A"/>
    <w:rsid w:val="007C4B89"/>
    <w:rsid w:val="007C5904"/>
    <w:rsid w:val="007C6B91"/>
    <w:rsid w:val="007C7704"/>
    <w:rsid w:val="007D0235"/>
    <w:rsid w:val="007D03DC"/>
    <w:rsid w:val="007D09E6"/>
    <w:rsid w:val="007D26AF"/>
    <w:rsid w:val="007D28BC"/>
    <w:rsid w:val="007D35FD"/>
    <w:rsid w:val="007D4825"/>
    <w:rsid w:val="007D61E7"/>
    <w:rsid w:val="007D6C7C"/>
    <w:rsid w:val="007D7022"/>
    <w:rsid w:val="007D7188"/>
    <w:rsid w:val="007D7A5C"/>
    <w:rsid w:val="007D7BA2"/>
    <w:rsid w:val="007E0001"/>
    <w:rsid w:val="007E111C"/>
    <w:rsid w:val="007E2FDE"/>
    <w:rsid w:val="007E3C90"/>
    <w:rsid w:val="007E6599"/>
    <w:rsid w:val="007E6A9D"/>
    <w:rsid w:val="007E6B85"/>
    <w:rsid w:val="007F1245"/>
    <w:rsid w:val="007F13EC"/>
    <w:rsid w:val="007F19D6"/>
    <w:rsid w:val="007F1DC8"/>
    <w:rsid w:val="007F2B5A"/>
    <w:rsid w:val="007F2ECC"/>
    <w:rsid w:val="007F3007"/>
    <w:rsid w:val="007F33B2"/>
    <w:rsid w:val="007F506F"/>
    <w:rsid w:val="007F636A"/>
    <w:rsid w:val="007F6A6A"/>
    <w:rsid w:val="007F70BF"/>
    <w:rsid w:val="007F737E"/>
    <w:rsid w:val="00801800"/>
    <w:rsid w:val="008031C0"/>
    <w:rsid w:val="0080356A"/>
    <w:rsid w:val="00804418"/>
    <w:rsid w:val="00804565"/>
    <w:rsid w:val="0080560C"/>
    <w:rsid w:val="0080590D"/>
    <w:rsid w:val="008065E0"/>
    <w:rsid w:val="008075D4"/>
    <w:rsid w:val="00812821"/>
    <w:rsid w:val="008148EE"/>
    <w:rsid w:val="00814C08"/>
    <w:rsid w:val="008154BF"/>
    <w:rsid w:val="00815898"/>
    <w:rsid w:val="0081628D"/>
    <w:rsid w:val="008164B8"/>
    <w:rsid w:val="00816C06"/>
    <w:rsid w:val="008174DC"/>
    <w:rsid w:val="00820015"/>
    <w:rsid w:val="00820502"/>
    <w:rsid w:val="00820824"/>
    <w:rsid w:val="00821404"/>
    <w:rsid w:val="00823B6C"/>
    <w:rsid w:val="00824AED"/>
    <w:rsid w:val="00824CE5"/>
    <w:rsid w:val="008260B9"/>
    <w:rsid w:val="008261DA"/>
    <w:rsid w:val="00826B53"/>
    <w:rsid w:val="00826FA8"/>
    <w:rsid w:val="0082711F"/>
    <w:rsid w:val="00827942"/>
    <w:rsid w:val="00827E27"/>
    <w:rsid w:val="00830B00"/>
    <w:rsid w:val="0083118F"/>
    <w:rsid w:val="00831522"/>
    <w:rsid w:val="008325A2"/>
    <w:rsid w:val="00833F72"/>
    <w:rsid w:val="00834BA7"/>
    <w:rsid w:val="00834FFA"/>
    <w:rsid w:val="00835753"/>
    <w:rsid w:val="008369F3"/>
    <w:rsid w:val="00837576"/>
    <w:rsid w:val="00837A4F"/>
    <w:rsid w:val="00837F1A"/>
    <w:rsid w:val="008414D7"/>
    <w:rsid w:val="00843832"/>
    <w:rsid w:val="00844973"/>
    <w:rsid w:val="00844B68"/>
    <w:rsid w:val="00845326"/>
    <w:rsid w:val="00845B77"/>
    <w:rsid w:val="008465C1"/>
    <w:rsid w:val="008469C3"/>
    <w:rsid w:val="00846CE4"/>
    <w:rsid w:val="00851723"/>
    <w:rsid w:val="008527C4"/>
    <w:rsid w:val="00852C8E"/>
    <w:rsid w:val="0085321A"/>
    <w:rsid w:val="0085445E"/>
    <w:rsid w:val="00854635"/>
    <w:rsid w:val="0085569A"/>
    <w:rsid w:val="00855B66"/>
    <w:rsid w:val="0086098E"/>
    <w:rsid w:val="008616DF"/>
    <w:rsid w:val="00861A91"/>
    <w:rsid w:val="00862183"/>
    <w:rsid w:val="0086282E"/>
    <w:rsid w:val="00862FC9"/>
    <w:rsid w:val="008633A5"/>
    <w:rsid w:val="00863ECA"/>
    <w:rsid w:val="00864839"/>
    <w:rsid w:val="00865459"/>
    <w:rsid w:val="00865D5E"/>
    <w:rsid w:val="00866D8C"/>
    <w:rsid w:val="00870893"/>
    <w:rsid w:val="00874B5A"/>
    <w:rsid w:val="008754AF"/>
    <w:rsid w:val="00876ABD"/>
    <w:rsid w:val="00876ED1"/>
    <w:rsid w:val="00877426"/>
    <w:rsid w:val="0088264A"/>
    <w:rsid w:val="00884B0A"/>
    <w:rsid w:val="00884C5F"/>
    <w:rsid w:val="00885570"/>
    <w:rsid w:val="008855ED"/>
    <w:rsid w:val="00887A24"/>
    <w:rsid w:val="00887E0E"/>
    <w:rsid w:val="00887ECA"/>
    <w:rsid w:val="00891641"/>
    <w:rsid w:val="008923DD"/>
    <w:rsid w:val="00892D6D"/>
    <w:rsid w:val="00893ACA"/>
    <w:rsid w:val="00893AEE"/>
    <w:rsid w:val="008940BF"/>
    <w:rsid w:val="008A175A"/>
    <w:rsid w:val="008A1790"/>
    <w:rsid w:val="008A1DD8"/>
    <w:rsid w:val="008A2811"/>
    <w:rsid w:val="008A43E6"/>
    <w:rsid w:val="008A6A56"/>
    <w:rsid w:val="008A7DFF"/>
    <w:rsid w:val="008B00B4"/>
    <w:rsid w:val="008B013B"/>
    <w:rsid w:val="008B1AE4"/>
    <w:rsid w:val="008B1E97"/>
    <w:rsid w:val="008B2CC1"/>
    <w:rsid w:val="008B3171"/>
    <w:rsid w:val="008B4A64"/>
    <w:rsid w:val="008B5315"/>
    <w:rsid w:val="008B5A00"/>
    <w:rsid w:val="008B5CB0"/>
    <w:rsid w:val="008C016A"/>
    <w:rsid w:val="008C0AB0"/>
    <w:rsid w:val="008C1301"/>
    <w:rsid w:val="008C2533"/>
    <w:rsid w:val="008C2896"/>
    <w:rsid w:val="008C36AD"/>
    <w:rsid w:val="008C4D6D"/>
    <w:rsid w:val="008C5A9D"/>
    <w:rsid w:val="008D09D1"/>
    <w:rsid w:val="008D187F"/>
    <w:rsid w:val="008D2074"/>
    <w:rsid w:val="008D25D5"/>
    <w:rsid w:val="008D360B"/>
    <w:rsid w:val="008D4122"/>
    <w:rsid w:val="008D4CB0"/>
    <w:rsid w:val="008D5F3D"/>
    <w:rsid w:val="008D770C"/>
    <w:rsid w:val="008D7F48"/>
    <w:rsid w:val="008E2A50"/>
    <w:rsid w:val="008E3076"/>
    <w:rsid w:val="008E4387"/>
    <w:rsid w:val="008E5A8F"/>
    <w:rsid w:val="008E73E6"/>
    <w:rsid w:val="008E76F0"/>
    <w:rsid w:val="008E786B"/>
    <w:rsid w:val="008E7DBA"/>
    <w:rsid w:val="008F0EBE"/>
    <w:rsid w:val="008F17AA"/>
    <w:rsid w:val="008F1F67"/>
    <w:rsid w:val="008F21C8"/>
    <w:rsid w:val="008F3B56"/>
    <w:rsid w:val="008F3F8C"/>
    <w:rsid w:val="008F443D"/>
    <w:rsid w:val="008F52C1"/>
    <w:rsid w:val="00900314"/>
    <w:rsid w:val="00900FFA"/>
    <w:rsid w:val="009030E3"/>
    <w:rsid w:val="0090489A"/>
    <w:rsid w:val="009056D9"/>
    <w:rsid w:val="009059C7"/>
    <w:rsid w:val="009079E8"/>
    <w:rsid w:val="0091022E"/>
    <w:rsid w:val="0091032E"/>
    <w:rsid w:val="009109E4"/>
    <w:rsid w:val="009110B1"/>
    <w:rsid w:val="00911AF3"/>
    <w:rsid w:val="0091206C"/>
    <w:rsid w:val="009128C5"/>
    <w:rsid w:val="00912A29"/>
    <w:rsid w:val="00913A90"/>
    <w:rsid w:val="00915686"/>
    <w:rsid w:val="00915F34"/>
    <w:rsid w:val="00920899"/>
    <w:rsid w:val="00920AEA"/>
    <w:rsid w:val="00921808"/>
    <w:rsid w:val="0092229A"/>
    <w:rsid w:val="009229C0"/>
    <w:rsid w:val="00922D15"/>
    <w:rsid w:val="0092396E"/>
    <w:rsid w:val="00924994"/>
    <w:rsid w:val="009259EA"/>
    <w:rsid w:val="0092605B"/>
    <w:rsid w:val="0092703D"/>
    <w:rsid w:val="00927126"/>
    <w:rsid w:val="0092736B"/>
    <w:rsid w:val="00930769"/>
    <w:rsid w:val="00930FF3"/>
    <w:rsid w:val="00931CC6"/>
    <w:rsid w:val="00933E59"/>
    <w:rsid w:val="00935B7D"/>
    <w:rsid w:val="009371DC"/>
    <w:rsid w:val="00937228"/>
    <w:rsid w:val="00937F47"/>
    <w:rsid w:val="0094038C"/>
    <w:rsid w:val="00940753"/>
    <w:rsid w:val="00943628"/>
    <w:rsid w:val="00943717"/>
    <w:rsid w:val="00943D60"/>
    <w:rsid w:val="00944761"/>
    <w:rsid w:val="00944B11"/>
    <w:rsid w:val="00944B35"/>
    <w:rsid w:val="00944B9E"/>
    <w:rsid w:val="00944D2B"/>
    <w:rsid w:val="00945C53"/>
    <w:rsid w:val="009472E4"/>
    <w:rsid w:val="00947739"/>
    <w:rsid w:val="00947BC6"/>
    <w:rsid w:val="00947E32"/>
    <w:rsid w:val="00950BE6"/>
    <w:rsid w:val="00950E84"/>
    <w:rsid w:val="009511AB"/>
    <w:rsid w:val="00951214"/>
    <w:rsid w:val="0095150B"/>
    <w:rsid w:val="00952D99"/>
    <w:rsid w:val="009532CC"/>
    <w:rsid w:val="00953764"/>
    <w:rsid w:val="00953EE7"/>
    <w:rsid w:val="0095472C"/>
    <w:rsid w:val="00954ED5"/>
    <w:rsid w:val="0095766B"/>
    <w:rsid w:val="009600C3"/>
    <w:rsid w:val="0096080B"/>
    <w:rsid w:val="009610ED"/>
    <w:rsid w:val="009613BA"/>
    <w:rsid w:val="00964BAE"/>
    <w:rsid w:val="00964CE7"/>
    <w:rsid w:val="00965358"/>
    <w:rsid w:val="0096550E"/>
    <w:rsid w:val="00966702"/>
    <w:rsid w:val="009678FC"/>
    <w:rsid w:val="00967DC2"/>
    <w:rsid w:val="009731C6"/>
    <w:rsid w:val="00973409"/>
    <w:rsid w:val="00973673"/>
    <w:rsid w:val="0097399B"/>
    <w:rsid w:val="00973E77"/>
    <w:rsid w:val="00975121"/>
    <w:rsid w:val="00975A34"/>
    <w:rsid w:val="0097666A"/>
    <w:rsid w:val="00976981"/>
    <w:rsid w:val="0098242D"/>
    <w:rsid w:val="009826A3"/>
    <w:rsid w:val="00984948"/>
    <w:rsid w:val="00986E1B"/>
    <w:rsid w:val="00987203"/>
    <w:rsid w:val="00987FC0"/>
    <w:rsid w:val="00991F8B"/>
    <w:rsid w:val="0099202B"/>
    <w:rsid w:val="00992B6B"/>
    <w:rsid w:val="0099448B"/>
    <w:rsid w:val="009945F8"/>
    <w:rsid w:val="00994DAA"/>
    <w:rsid w:val="00994FB6"/>
    <w:rsid w:val="0099500A"/>
    <w:rsid w:val="00995B3B"/>
    <w:rsid w:val="009961E0"/>
    <w:rsid w:val="0099650B"/>
    <w:rsid w:val="009975C3"/>
    <w:rsid w:val="0099792D"/>
    <w:rsid w:val="009A10AF"/>
    <w:rsid w:val="009A39E5"/>
    <w:rsid w:val="009A49A4"/>
    <w:rsid w:val="009A6FED"/>
    <w:rsid w:val="009A7804"/>
    <w:rsid w:val="009A7DEF"/>
    <w:rsid w:val="009B0011"/>
    <w:rsid w:val="009B0129"/>
    <w:rsid w:val="009B194E"/>
    <w:rsid w:val="009B1D3C"/>
    <w:rsid w:val="009B1D63"/>
    <w:rsid w:val="009B280B"/>
    <w:rsid w:val="009B2C06"/>
    <w:rsid w:val="009B2C71"/>
    <w:rsid w:val="009B301B"/>
    <w:rsid w:val="009B3051"/>
    <w:rsid w:val="009B4F8C"/>
    <w:rsid w:val="009B54B0"/>
    <w:rsid w:val="009B6346"/>
    <w:rsid w:val="009B6B85"/>
    <w:rsid w:val="009B704F"/>
    <w:rsid w:val="009B716C"/>
    <w:rsid w:val="009B7243"/>
    <w:rsid w:val="009B7F36"/>
    <w:rsid w:val="009C2A08"/>
    <w:rsid w:val="009C2F57"/>
    <w:rsid w:val="009C3AD1"/>
    <w:rsid w:val="009C5060"/>
    <w:rsid w:val="009C6290"/>
    <w:rsid w:val="009C7779"/>
    <w:rsid w:val="009D247F"/>
    <w:rsid w:val="009D2D72"/>
    <w:rsid w:val="009D3011"/>
    <w:rsid w:val="009D4D58"/>
    <w:rsid w:val="009D4FA4"/>
    <w:rsid w:val="009D5A0C"/>
    <w:rsid w:val="009D5D5B"/>
    <w:rsid w:val="009D7750"/>
    <w:rsid w:val="009D7F77"/>
    <w:rsid w:val="009E0878"/>
    <w:rsid w:val="009E1893"/>
    <w:rsid w:val="009E37F0"/>
    <w:rsid w:val="009E3921"/>
    <w:rsid w:val="009E3997"/>
    <w:rsid w:val="009E3E70"/>
    <w:rsid w:val="009E478D"/>
    <w:rsid w:val="009E5869"/>
    <w:rsid w:val="009E593A"/>
    <w:rsid w:val="009E5F4E"/>
    <w:rsid w:val="009E6439"/>
    <w:rsid w:val="009E6A5D"/>
    <w:rsid w:val="009E79E6"/>
    <w:rsid w:val="009E7AF2"/>
    <w:rsid w:val="009F07EA"/>
    <w:rsid w:val="009F09D3"/>
    <w:rsid w:val="009F0B4E"/>
    <w:rsid w:val="009F1F3E"/>
    <w:rsid w:val="009F2DD4"/>
    <w:rsid w:val="009F2F57"/>
    <w:rsid w:val="009F39D6"/>
    <w:rsid w:val="009F4773"/>
    <w:rsid w:val="009F5A88"/>
    <w:rsid w:val="009F6A0B"/>
    <w:rsid w:val="00A010BE"/>
    <w:rsid w:val="00A012E4"/>
    <w:rsid w:val="00A0163D"/>
    <w:rsid w:val="00A0213B"/>
    <w:rsid w:val="00A03FC9"/>
    <w:rsid w:val="00A0612B"/>
    <w:rsid w:val="00A066F5"/>
    <w:rsid w:val="00A109BA"/>
    <w:rsid w:val="00A12226"/>
    <w:rsid w:val="00A12423"/>
    <w:rsid w:val="00A125F4"/>
    <w:rsid w:val="00A14BA2"/>
    <w:rsid w:val="00A15AAF"/>
    <w:rsid w:val="00A1674F"/>
    <w:rsid w:val="00A172F0"/>
    <w:rsid w:val="00A174C5"/>
    <w:rsid w:val="00A20691"/>
    <w:rsid w:val="00A21354"/>
    <w:rsid w:val="00A22349"/>
    <w:rsid w:val="00A23024"/>
    <w:rsid w:val="00A23FEB"/>
    <w:rsid w:val="00A2458E"/>
    <w:rsid w:val="00A249A3"/>
    <w:rsid w:val="00A275AF"/>
    <w:rsid w:val="00A30510"/>
    <w:rsid w:val="00A32851"/>
    <w:rsid w:val="00A32E18"/>
    <w:rsid w:val="00A33A1C"/>
    <w:rsid w:val="00A34FDB"/>
    <w:rsid w:val="00A35E65"/>
    <w:rsid w:val="00A400C5"/>
    <w:rsid w:val="00A4039A"/>
    <w:rsid w:val="00A416A8"/>
    <w:rsid w:val="00A4201B"/>
    <w:rsid w:val="00A44198"/>
    <w:rsid w:val="00A45316"/>
    <w:rsid w:val="00A45414"/>
    <w:rsid w:val="00A45DEB"/>
    <w:rsid w:val="00A4608B"/>
    <w:rsid w:val="00A46DE3"/>
    <w:rsid w:val="00A505D4"/>
    <w:rsid w:val="00A5069B"/>
    <w:rsid w:val="00A50867"/>
    <w:rsid w:val="00A52D53"/>
    <w:rsid w:val="00A53B2C"/>
    <w:rsid w:val="00A54BD1"/>
    <w:rsid w:val="00A54DDF"/>
    <w:rsid w:val="00A55ABA"/>
    <w:rsid w:val="00A564E0"/>
    <w:rsid w:val="00A57863"/>
    <w:rsid w:val="00A57E07"/>
    <w:rsid w:val="00A60E07"/>
    <w:rsid w:val="00A612ED"/>
    <w:rsid w:val="00A6151E"/>
    <w:rsid w:val="00A6159C"/>
    <w:rsid w:val="00A61721"/>
    <w:rsid w:val="00A63ADE"/>
    <w:rsid w:val="00A651E7"/>
    <w:rsid w:val="00A67DFC"/>
    <w:rsid w:val="00A72358"/>
    <w:rsid w:val="00A726C3"/>
    <w:rsid w:val="00A72764"/>
    <w:rsid w:val="00A73DCA"/>
    <w:rsid w:val="00A73E5E"/>
    <w:rsid w:val="00A758EA"/>
    <w:rsid w:val="00A77A1D"/>
    <w:rsid w:val="00A77C6C"/>
    <w:rsid w:val="00A77CA6"/>
    <w:rsid w:val="00A800E1"/>
    <w:rsid w:val="00A81C14"/>
    <w:rsid w:val="00A82396"/>
    <w:rsid w:val="00A83075"/>
    <w:rsid w:val="00A8386D"/>
    <w:rsid w:val="00A84CAD"/>
    <w:rsid w:val="00A85261"/>
    <w:rsid w:val="00A85B3C"/>
    <w:rsid w:val="00A86DF9"/>
    <w:rsid w:val="00A87B23"/>
    <w:rsid w:val="00A90A76"/>
    <w:rsid w:val="00A90B67"/>
    <w:rsid w:val="00A911DB"/>
    <w:rsid w:val="00A93BCF"/>
    <w:rsid w:val="00A9560F"/>
    <w:rsid w:val="00A970BD"/>
    <w:rsid w:val="00A97710"/>
    <w:rsid w:val="00A97A11"/>
    <w:rsid w:val="00AA11C7"/>
    <w:rsid w:val="00AA2F09"/>
    <w:rsid w:val="00AA34AA"/>
    <w:rsid w:val="00AA3FBE"/>
    <w:rsid w:val="00AA490F"/>
    <w:rsid w:val="00AA549D"/>
    <w:rsid w:val="00AA71BC"/>
    <w:rsid w:val="00AB2640"/>
    <w:rsid w:val="00AB2D5E"/>
    <w:rsid w:val="00AB38E5"/>
    <w:rsid w:val="00AB5E30"/>
    <w:rsid w:val="00AB7890"/>
    <w:rsid w:val="00AB78B7"/>
    <w:rsid w:val="00AC0780"/>
    <w:rsid w:val="00AC0E50"/>
    <w:rsid w:val="00AC1E60"/>
    <w:rsid w:val="00AC3FA8"/>
    <w:rsid w:val="00AC5CEE"/>
    <w:rsid w:val="00AC5D7F"/>
    <w:rsid w:val="00AC6E6B"/>
    <w:rsid w:val="00AD15EA"/>
    <w:rsid w:val="00AD3BDF"/>
    <w:rsid w:val="00AD6E8B"/>
    <w:rsid w:val="00AD70AC"/>
    <w:rsid w:val="00AD7811"/>
    <w:rsid w:val="00AE0B91"/>
    <w:rsid w:val="00AE0B9E"/>
    <w:rsid w:val="00AE0EF4"/>
    <w:rsid w:val="00AE1422"/>
    <w:rsid w:val="00AE19B1"/>
    <w:rsid w:val="00AE2656"/>
    <w:rsid w:val="00AE35C5"/>
    <w:rsid w:val="00AE399F"/>
    <w:rsid w:val="00AE3D9E"/>
    <w:rsid w:val="00AE5B4A"/>
    <w:rsid w:val="00AF0564"/>
    <w:rsid w:val="00AF0C1B"/>
    <w:rsid w:val="00AF39B8"/>
    <w:rsid w:val="00AF53B5"/>
    <w:rsid w:val="00AF6D18"/>
    <w:rsid w:val="00AF7493"/>
    <w:rsid w:val="00B010B2"/>
    <w:rsid w:val="00B01615"/>
    <w:rsid w:val="00B02238"/>
    <w:rsid w:val="00B025E5"/>
    <w:rsid w:val="00B027B2"/>
    <w:rsid w:val="00B04D39"/>
    <w:rsid w:val="00B04D4D"/>
    <w:rsid w:val="00B0525F"/>
    <w:rsid w:val="00B07F13"/>
    <w:rsid w:val="00B11A42"/>
    <w:rsid w:val="00B132E8"/>
    <w:rsid w:val="00B15D12"/>
    <w:rsid w:val="00B17E81"/>
    <w:rsid w:val="00B2044A"/>
    <w:rsid w:val="00B2058D"/>
    <w:rsid w:val="00B209CF"/>
    <w:rsid w:val="00B217D2"/>
    <w:rsid w:val="00B219D5"/>
    <w:rsid w:val="00B23585"/>
    <w:rsid w:val="00B2410C"/>
    <w:rsid w:val="00B25732"/>
    <w:rsid w:val="00B2669B"/>
    <w:rsid w:val="00B26B98"/>
    <w:rsid w:val="00B30698"/>
    <w:rsid w:val="00B312F8"/>
    <w:rsid w:val="00B32AAD"/>
    <w:rsid w:val="00B32EC3"/>
    <w:rsid w:val="00B33277"/>
    <w:rsid w:val="00B3393B"/>
    <w:rsid w:val="00B33C56"/>
    <w:rsid w:val="00B33FE2"/>
    <w:rsid w:val="00B3405D"/>
    <w:rsid w:val="00B341E5"/>
    <w:rsid w:val="00B3429A"/>
    <w:rsid w:val="00B34BC7"/>
    <w:rsid w:val="00B34DF7"/>
    <w:rsid w:val="00B34F18"/>
    <w:rsid w:val="00B36C5D"/>
    <w:rsid w:val="00B41798"/>
    <w:rsid w:val="00B4256B"/>
    <w:rsid w:val="00B42CAD"/>
    <w:rsid w:val="00B431E8"/>
    <w:rsid w:val="00B44548"/>
    <w:rsid w:val="00B47F90"/>
    <w:rsid w:val="00B50FC5"/>
    <w:rsid w:val="00B51A1A"/>
    <w:rsid w:val="00B52AE9"/>
    <w:rsid w:val="00B53264"/>
    <w:rsid w:val="00B53AFD"/>
    <w:rsid w:val="00B53D42"/>
    <w:rsid w:val="00B55486"/>
    <w:rsid w:val="00B56D31"/>
    <w:rsid w:val="00B571F0"/>
    <w:rsid w:val="00B5748A"/>
    <w:rsid w:val="00B57979"/>
    <w:rsid w:val="00B60BD0"/>
    <w:rsid w:val="00B624B9"/>
    <w:rsid w:val="00B65004"/>
    <w:rsid w:val="00B65596"/>
    <w:rsid w:val="00B664AA"/>
    <w:rsid w:val="00B66693"/>
    <w:rsid w:val="00B672F6"/>
    <w:rsid w:val="00B67333"/>
    <w:rsid w:val="00B674C5"/>
    <w:rsid w:val="00B678C5"/>
    <w:rsid w:val="00B70806"/>
    <w:rsid w:val="00B70C73"/>
    <w:rsid w:val="00B70E61"/>
    <w:rsid w:val="00B72C23"/>
    <w:rsid w:val="00B73349"/>
    <w:rsid w:val="00B75D8F"/>
    <w:rsid w:val="00B766FE"/>
    <w:rsid w:val="00B76E17"/>
    <w:rsid w:val="00B7769C"/>
    <w:rsid w:val="00B77BDA"/>
    <w:rsid w:val="00B819EF"/>
    <w:rsid w:val="00B819FB"/>
    <w:rsid w:val="00B83F00"/>
    <w:rsid w:val="00B84660"/>
    <w:rsid w:val="00B84D6C"/>
    <w:rsid w:val="00B84E30"/>
    <w:rsid w:val="00B85015"/>
    <w:rsid w:val="00B85024"/>
    <w:rsid w:val="00B855DE"/>
    <w:rsid w:val="00B86EDD"/>
    <w:rsid w:val="00B87CE6"/>
    <w:rsid w:val="00B902A8"/>
    <w:rsid w:val="00B9046A"/>
    <w:rsid w:val="00B90CE4"/>
    <w:rsid w:val="00B919A0"/>
    <w:rsid w:val="00B91CF6"/>
    <w:rsid w:val="00B93330"/>
    <w:rsid w:val="00B937D1"/>
    <w:rsid w:val="00B97126"/>
    <w:rsid w:val="00BA045D"/>
    <w:rsid w:val="00BA3A2D"/>
    <w:rsid w:val="00BA4B87"/>
    <w:rsid w:val="00BA59B4"/>
    <w:rsid w:val="00BA7586"/>
    <w:rsid w:val="00BA78C8"/>
    <w:rsid w:val="00BA7C69"/>
    <w:rsid w:val="00BB1422"/>
    <w:rsid w:val="00BB1EE6"/>
    <w:rsid w:val="00BB2687"/>
    <w:rsid w:val="00BB27C6"/>
    <w:rsid w:val="00BB2BAD"/>
    <w:rsid w:val="00BB3431"/>
    <w:rsid w:val="00BB3811"/>
    <w:rsid w:val="00BB4149"/>
    <w:rsid w:val="00BB5852"/>
    <w:rsid w:val="00BB6C7B"/>
    <w:rsid w:val="00BB72B0"/>
    <w:rsid w:val="00BB7B7B"/>
    <w:rsid w:val="00BB7BD7"/>
    <w:rsid w:val="00BB7C70"/>
    <w:rsid w:val="00BC11E8"/>
    <w:rsid w:val="00BC1ED1"/>
    <w:rsid w:val="00BC254B"/>
    <w:rsid w:val="00BC2BD1"/>
    <w:rsid w:val="00BC36CA"/>
    <w:rsid w:val="00BC3DD6"/>
    <w:rsid w:val="00BC6657"/>
    <w:rsid w:val="00BC7FCC"/>
    <w:rsid w:val="00BD10C1"/>
    <w:rsid w:val="00BD1305"/>
    <w:rsid w:val="00BD1D6C"/>
    <w:rsid w:val="00BD277F"/>
    <w:rsid w:val="00BD4C5C"/>
    <w:rsid w:val="00BD55E7"/>
    <w:rsid w:val="00BD7207"/>
    <w:rsid w:val="00BD72E7"/>
    <w:rsid w:val="00BD7BD9"/>
    <w:rsid w:val="00BE190E"/>
    <w:rsid w:val="00BE23CC"/>
    <w:rsid w:val="00BE2799"/>
    <w:rsid w:val="00BE3299"/>
    <w:rsid w:val="00BE6A7D"/>
    <w:rsid w:val="00BE79A6"/>
    <w:rsid w:val="00BF162E"/>
    <w:rsid w:val="00BF22FF"/>
    <w:rsid w:val="00BF395F"/>
    <w:rsid w:val="00BF5133"/>
    <w:rsid w:val="00BF54CC"/>
    <w:rsid w:val="00BF56A8"/>
    <w:rsid w:val="00BF57DD"/>
    <w:rsid w:val="00BF60E3"/>
    <w:rsid w:val="00BF6216"/>
    <w:rsid w:val="00BF6B2B"/>
    <w:rsid w:val="00C00E3D"/>
    <w:rsid w:val="00C00EF5"/>
    <w:rsid w:val="00C00F10"/>
    <w:rsid w:val="00C026F3"/>
    <w:rsid w:val="00C02C92"/>
    <w:rsid w:val="00C02E78"/>
    <w:rsid w:val="00C031F1"/>
    <w:rsid w:val="00C03BD2"/>
    <w:rsid w:val="00C04629"/>
    <w:rsid w:val="00C047DD"/>
    <w:rsid w:val="00C0643B"/>
    <w:rsid w:val="00C10090"/>
    <w:rsid w:val="00C10755"/>
    <w:rsid w:val="00C11181"/>
    <w:rsid w:val="00C13B48"/>
    <w:rsid w:val="00C13DC9"/>
    <w:rsid w:val="00C141CD"/>
    <w:rsid w:val="00C144F5"/>
    <w:rsid w:val="00C1489A"/>
    <w:rsid w:val="00C152D4"/>
    <w:rsid w:val="00C161ED"/>
    <w:rsid w:val="00C16833"/>
    <w:rsid w:val="00C16C28"/>
    <w:rsid w:val="00C176CC"/>
    <w:rsid w:val="00C20FAE"/>
    <w:rsid w:val="00C20FD7"/>
    <w:rsid w:val="00C228DD"/>
    <w:rsid w:val="00C22A9F"/>
    <w:rsid w:val="00C22E74"/>
    <w:rsid w:val="00C236C5"/>
    <w:rsid w:val="00C23E3F"/>
    <w:rsid w:val="00C25B77"/>
    <w:rsid w:val="00C27774"/>
    <w:rsid w:val="00C2790F"/>
    <w:rsid w:val="00C27CC8"/>
    <w:rsid w:val="00C27D21"/>
    <w:rsid w:val="00C30871"/>
    <w:rsid w:val="00C31280"/>
    <w:rsid w:val="00C3132F"/>
    <w:rsid w:val="00C318E8"/>
    <w:rsid w:val="00C31DB8"/>
    <w:rsid w:val="00C32488"/>
    <w:rsid w:val="00C32E07"/>
    <w:rsid w:val="00C368C1"/>
    <w:rsid w:val="00C3710C"/>
    <w:rsid w:val="00C371B0"/>
    <w:rsid w:val="00C373F6"/>
    <w:rsid w:val="00C40755"/>
    <w:rsid w:val="00C40D8F"/>
    <w:rsid w:val="00C42B85"/>
    <w:rsid w:val="00C43BDA"/>
    <w:rsid w:val="00C4453A"/>
    <w:rsid w:val="00C46063"/>
    <w:rsid w:val="00C462BA"/>
    <w:rsid w:val="00C47847"/>
    <w:rsid w:val="00C478E4"/>
    <w:rsid w:val="00C47A24"/>
    <w:rsid w:val="00C51C30"/>
    <w:rsid w:val="00C51EA4"/>
    <w:rsid w:val="00C52B1F"/>
    <w:rsid w:val="00C53060"/>
    <w:rsid w:val="00C536D6"/>
    <w:rsid w:val="00C55DC1"/>
    <w:rsid w:val="00C56C9A"/>
    <w:rsid w:val="00C57D88"/>
    <w:rsid w:val="00C60679"/>
    <w:rsid w:val="00C61D36"/>
    <w:rsid w:val="00C63B0D"/>
    <w:rsid w:val="00C64672"/>
    <w:rsid w:val="00C6495A"/>
    <w:rsid w:val="00C6685A"/>
    <w:rsid w:val="00C707F9"/>
    <w:rsid w:val="00C70E0A"/>
    <w:rsid w:val="00C71597"/>
    <w:rsid w:val="00C739F4"/>
    <w:rsid w:val="00C74B08"/>
    <w:rsid w:val="00C74C32"/>
    <w:rsid w:val="00C74D75"/>
    <w:rsid w:val="00C75040"/>
    <w:rsid w:val="00C75B25"/>
    <w:rsid w:val="00C7677E"/>
    <w:rsid w:val="00C80E39"/>
    <w:rsid w:val="00C84A80"/>
    <w:rsid w:val="00C84C2E"/>
    <w:rsid w:val="00C85671"/>
    <w:rsid w:val="00C86423"/>
    <w:rsid w:val="00C87AD1"/>
    <w:rsid w:val="00C910C2"/>
    <w:rsid w:val="00C91373"/>
    <w:rsid w:val="00C91B61"/>
    <w:rsid w:val="00C924B4"/>
    <w:rsid w:val="00C926B2"/>
    <w:rsid w:val="00C92959"/>
    <w:rsid w:val="00C935B1"/>
    <w:rsid w:val="00C9508B"/>
    <w:rsid w:val="00C95991"/>
    <w:rsid w:val="00C95CEC"/>
    <w:rsid w:val="00C96D03"/>
    <w:rsid w:val="00C979A4"/>
    <w:rsid w:val="00CA19CD"/>
    <w:rsid w:val="00CA1F0A"/>
    <w:rsid w:val="00CA245A"/>
    <w:rsid w:val="00CA29B7"/>
    <w:rsid w:val="00CA2F36"/>
    <w:rsid w:val="00CA37A5"/>
    <w:rsid w:val="00CA41A8"/>
    <w:rsid w:val="00CA455D"/>
    <w:rsid w:val="00CA5C6C"/>
    <w:rsid w:val="00CA69DB"/>
    <w:rsid w:val="00CA73DE"/>
    <w:rsid w:val="00CA74A6"/>
    <w:rsid w:val="00CA7F40"/>
    <w:rsid w:val="00CB1145"/>
    <w:rsid w:val="00CB1E00"/>
    <w:rsid w:val="00CB2DE3"/>
    <w:rsid w:val="00CB37ED"/>
    <w:rsid w:val="00CC00F3"/>
    <w:rsid w:val="00CC13C3"/>
    <w:rsid w:val="00CC20FD"/>
    <w:rsid w:val="00CC2465"/>
    <w:rsid w:val="00CC2833"/>
    <w:rsid w:val="00CC354B"/>
    <w:rsid w:val="00CC405C"/>
    <w:rsid w:val="00CC4781"/>
    <w:rsid w:val="00CC57EC"/>
    <w:rsid w:val="00CC5B45"/>
    <w:rsid w:val="00CC6E0D"/>
    <w:rsid w:val="00CC6E3A"/>
    <w:rsid w:val="00CC77FB"/>
    <w:rsid w:val="00CD1077"/>
    <w:rsid w:val="00CD1FCD"/>
    <w:rsid w:val="00CD334F"/>
    <w:rsid w:val="00CD5DBC"/>
    <w:rsid w:val="00CD62CE"/>
    <w:rsid w:val="00CD69EF"/>
    <w:rsid w:val="00CE0EF7"/>
    <w:rsid w:val="00CE18C4"/>
    <w:rsid w:val="00CE2282"/>
    <w:rsid w:val="00CE3056"/>
    <w:rsid w:val="00CE3604"/>
    <w:rsid w:val="00CE4146"/>
    <w:rsid w:val="00CE678F"/>
    <w:rsid w:val="00CE717C"/>
    <w:rsid w:val="00CE726D"/>
    <w:rsid w:val="00CF0BA7"/>
    <w:rsid w:val="00CF2C3F"/>
    <w:rsid w:val="00CF2D2C"/>
    <w:rsid w:val="00CF300C"/>
    <w:rsid w:val="00CF35E0"/>
    <w:rsid w:val="00CF3FEC"/>
    <w:rsid w:val="00CF5242"/>
    <w:rsid w:val="00CF58A8"/>
    <w:rsid w:val="00CF724C"/>
    <w:rsid w:val="00D004F1"/>
    <w:rsid w:val="00D00A9A"/>
    <w:rsid w:val="00D0198B"/>
    <w:rsid w:val="00D023C4"/>
    <w:rsid w:val="00D03F22"/>
    <w:rsid w:val="00D04D0E"/>
    <w:rsid w:val="00D05CA4"/>
    <w:rsid w:val="00D0679C"/>
    <w:rsid w:val="00D0691E"/>
    <w:rsid w:val="00D06E8F"/>
    <w:rsid w:val="00D0718C"/>
    <w:rsid w:val="00D077F1"/>
    <w:rsid w:val="00D101DF"/>
    <w:rsid w:val="00D10563"/>
    <w:rsid w:val="00D11B7E"/>
    <w:rsid w:val="00D128A7"/>
    <w:rsid w:val="00D12927"/>
    <w:rsid w:val="00D12BD2"/>
    <w:rsid w:val="00D1530C"/>
    <w:rsid w:val="00D16AE6"/>
    <w:rsid w:val="00D1712A"/>
    <w:rsid w:val="00D20078"/>
    <w:rsid w:val="00D206B2"/>
    <w:rsid w:val="00D20D04"/>
    <w:rsid w:val="00D2163E"/>
    <w:rsid w:val="00D216FE"/>
    <w:rsid w:val="00D21918"/>
    <w:rsid w:val="00D22D90"/>
    <w:rsid w:val="00D22F82"/>
    <w:rsid w:val="00D25018"/>
    <w:rsid w:val="00D26551"/>
    <w:rsid w:val="00D26BC7"/>
    <w:rsid w:val="00D30FE0"/>
    <w:rsid w:val="00D3181C"/>
    <w:rsid w:val="00D31846"/>
    <w:rsid w:val="00D32015"/>
    <w:rsid w:val="00D323C7"/>
    <w:rsid w:val="00D328EF"/>
    <w:rsid w:val="00D33C99"/>
    <w:rsid w:val="00D35DC5"/>
    <w:rsid w:val="00D37AB7"/>
    <w:rsid w:val="00D37F5F"/>
    <w:rsid w:val="00D405FC"/>
    <w:rsid w:val="00D416FB"/>
    <w:rsid w:val="00D4369E"/>
    <w:rsid w:val="00D43CC3"/>
    <w:rsid w:val="00D44078"/>
    <w:rsid w:val="00D45657"/>
    <w:rsid w:val="00D45CBF"/>
    <w:rsid w:val="00D45D39"/>
    <w:rsid w:val="00D46B64"/>
    <w:rsid w:val="00D50844"/>
    <w:rsid w:val="00D52030"/>
    <w:rsid w:val="00D53553"/>
    <w:rsid w:val="00D53A3E"/>
    <w:rsid w:val="00D53C98"/>
    <w:rsid w:val="00D5404D"/>
    <w:rsid w:val="00D5442D"/>
    <w:rsid w:val="00D54F4A"/>
    <w:rsid w:val="00D5610D"/>
    <w:rsid w:val="00D56A60"/>
    <w:rsid w:val="00D576EA"/>
    <w:rsid w:val="00D57F24"/>
    <w:rsid w:val="00D60EF2"/>
    <w:rsid w:val="00D62D03"/>
    <w:rsid w:val="00D62D05"/>
    <w:rsid w:val="00D63629"/>
    <w:rsid w:val="00D678D0"/>
    <w:rsid w:val="00D700B2"/>
    <w:rsid w:val="00D703D4"/>
    <w:rsid w:val="00D70A74"/>
    <w:rsid w:val="00D71B42"/>
    <w:rsid w:val="00D71D1E"/>
    <w:rsid w:val="00D720FA"/>
    <w:rsid w:val="00D73457"/>
    <w:rsid w:val="00D73BEF"/>
    <w:rsid w:val="00D75047"/>
    <w:rsid w:val="00D75564"/>
    <w:rsid w:val="00D75C50"/>
    <w:rsid w:val="00D762F6"/>
    <w:rsid w:val="00D773D8"/>
    <w:rsid w:val="00D80DB0"/>
    <w:rsid w:val="00D81315"/>
    <w:rsid w:val="00D8386A"/>
    <w:rsid w:val="00D83ECE"/>
    <w:rsid w:val="00D849CF"/>
    <w:rsid w:val="00D851F2"/>
    <w:rsid w:val="00D853C8"/>
    <w:rsid w:val="00D86D80"/>
    <w:rsid w:val="00D86DD8"/>
    <w:rsid w:val="00D87156"/>
    <w:rsid w:val="00D917C2"/>
    <w:rsid w:val="00D91D1A"/>
    <w:rsid w:val="00D948F3"/>
    <w:rsid w:val="00D94B41"/>
    <w:rsid w:val="00D94EE0"/>
    <w:rsid w:val="00D94EEF"/>
    <w:rsid w:val="00D962BF"/>
    <w:rsid w:val="00DA391B"/>
    <w:rsid w:val="00DA4FAD"/>
    <w:rsid w:val="00DA52E2"/>
    <w:rsid w:val="00DA702D"/>
    <w:rsid w:val="00DB0890"/>
    <w:rsid w:val="00DB1FF2"/>
    <w:rsid w:val="00DB23CA"/>
    <w:rsid w:val="00DB3F6D"/>
    <w:rsid w:val="00DB4F18"/>
    <w:rsid w:val="00DB558B"/>
    <w:rsid w:val="00DB595F"/>
    <w:rsid w:val="00DC0439"/>
    <w:rsid w:val="00DC1A5B"/>
    <w:rsid w:val="00DC1F90"/>
    <w:rsid w:val="00DC5250"/>
    <w:rsid w:val="00DC5CBE"/>
    <w:rsid w:val="00DC60BF"/>
    <w:rsid w:val="00DC6550"/>
    <w:rsid w:val="00DC7404"/>
    <w:rsid w:val="00DC7A92"/>
    <w:rsid w:val="00DD16CA"/>
    <w:rsid w:val="00DD23BB"/>
    <w:rsid w:val="00DD29D6"/>
    <w:rsid w:val="00DD2AF3"/>
    <w:rsid w:val="00DD2B8B"/>
    <w:rsid w:val="00DD4652"/>
    <w:rsid w:val="00DD558F"/>
    <w:rsid w:val="00DE0B4C"/>
    <w:rsid w:val="00DE4639"/>
    <w:rsid w:val="00DE5708"/>
    <w:rsid w:val="00DE5CD0"/>
    <w:rsid w:val="00DE5EF6"/>
    <w:rsid w:val="00DE78D9"/>
    <w:rsid w:val="00DF01F8"/>
    <w:rsid w:val="00DF115C"/>
    <w:rsid w:val="00DF14D0"/>
    <w:rsid w:val="00DF6BE0"/>
    <w:rsid w:val="00DF7136"/>
    <w:rsid w:val="00DF7570"/>
    <w:rsid w:val="00E01A64"/>
    <w:rsid w:val="00E01E77"/>
    <w:rsid w:val="00E02C53"/>
    <w:rsid w:val="00E03A8C"/>
    <w:rsid w:val="00E046FE"/>
    <w:rsid w:val="00E04747"/>
    <w:rsid w:val="00E04E3C"/>
    <w:rsid w:val="00E11401"/>
    <w:rsid w:val="00E1286E"/>
    <w:rsid w:val="00E12970"/>
    <w:rsid w:val="00E12C4C"/>
    <w:rsid w:val="00E1401F"/>
    <w:rsid w:val="00E15F65"/>
    <w:rsid w:val="00E164DF"/>
    <w:rsid w:val="00E16712"/>
    <w:rsid w:val="00E16932"/>
    <w:rsid w:val="00E175D0"/>
    <w:rsid w:val="00E17BD1"/>
    <w:rsid w:val="00E21009"/>
    <w:rsid w:val="00E21BA0"/>
    <w:rsid w:val="00E22CE9"/>
    <w:rsid w:val="00E22F1C"/>
    <w:rsid w:val="00E23006"/>
    <w:rsid w:val="00E25000"/>
    <w:rsid w:val="00E251CF"/>
    <w:rsid w:val="00E266F9"/>
    <w:rsid w:val="00E275BA"/>
    <w:rsid w:val="00E30A4B"/>
    <w:rsid w:val="00E31363"/>
    <w:rsid w:val="00E3260D"/>
    <w:rsid w:val="00E3447D"/>
    <w:rsid w:val="00E350B9"/>
    <w:rsid w:val="00E35209"/>
    <w:rsid w:val="00E35567"/>
    <w:rsid w:val="00E3606B"/>
    <w:rsid w:val="00E3682D"/>
    <w:rsid w:val="00E36B93"/>
    <w:rsid w:val="00E372FE"/>
    <w:rsid w:val="00E400A9"/>
    <w:rsid w:val="00E40BEA"/>
    <w:rsid w:val="00E41648"/>
    <w:rsid w:val="00E41ECE"/>
    <w:rsid w:val="00E42F88"/>
    <w:rsid w:val="00E437E2"/>
    <w:rsid w:val="00E45264"/>
    <w:rsid w:val="00E456DA"/>
    <w:rsid w:val="00E4617D"/>
    <w:rsid w:val="00E47292"/>
    <w:rsid w:val="00E51163"/>
    <w:rsid w:val="00E51C91"/>
    <w:rsid w:val="00E6045B"/>
    <w:rsid w:val="00E6059D"/>
    <w:rsid w:val="00E61173"/>
    <w:rsid w:val="00E61572"/>
    <w:rsid w:val="00E61666"/>
    <w:rsid w:val="00E62786"/>
    <w:rsid w:val="00E62F67"/>
    <w:rsid w:val="00E63EED"/>
    <w:rsid w:val="00E64A4F"/>
    <w:rsid w:val="00E65B9A"/>
    <w:rsid w:val="00E65CDA"/>
    <w:rsid w:val="00E666CC"/>
    <w:rsid w:val="00E66F74"/>
    <w:rsid w:val="00E67204"/>
    <w:rsid w:val="00E67634"/>
    <w:rsid w:val="00E71B9E"/>
    <w:rsid w:val="00E720C8"/>
    <w:rsid w:val="00E725BC"/>
    <w:rsid w:val="00E727D0"/>
    <w:rsid w:val="00E72CCF"/>
    <w:rsid w:val="00E74612"/>
    <w:rsid w:val="00E749F6"/>
    <w:rsid w:val="00E75D10"/>
    <w:rsid w:val="00E75EEB"/>
    <w:rsid w:val="00E7763C"/>
    <w:rsid w:val="00E8000C"/>
    <w:rsid w:val="00E82BDA"/>
    <w:rsid w:val="00E82CD9"/>
    <w:rsid w:val="00E82D29"/>
    <w:rsid w:val="00E84235"/>
    <w:rsid w:val="00E86442"/>
    <w:rsid w:val="00E87C4F"/>
    <w:rsid w:val="00E90BAA"/>
    <w:rsid w:val="00E91176"/>
    <w:rsid w:val="00E93C06"/>
    <w:rsid w:val="00E9415E"/>
    <w:rsid w:val="00E94F84"/>
    <w:rsid w:val="00E95040"/>
    <w:rsid w:val="00E95E85"/>
    <w:rsid w:val="00E96A3B"/>
    <w:rsid w:val="00EA04E7"/>
    <w:rsid w:val="00EA06B0"/>
    <w:rsid w:val="00EA1A62"/>
    <w:rsid w:val="00EA2710"/>
    <w:rsid w:val="00EA2C89"/>
    <w:rsid w:val="00EA347F"/>
    <w:rsid w:val="00EA3816"/>
    <w:rsid w:val="00EA414C"/>
    <w:rsid w:val="00EA447C"/>
    <w:rsid w:val="00EA473D"/>
    <w:rsid w:val="00EA677D"/>
    <w:rsid w:val="00EA69D7"/>
    <w:rsid w:val="00EB0756"/>
    <w:rsid w:val="00EB0A80"/>
    <w:rsid w:val="00EB0F19"/>
    <w:rsid w:val="00EB14BE"/>
    <w:rsid w:val="00EB1A1D"/>
    <w:rsid w:val="00EB2A5C"/>
    <w:rsid w:val="00EB34E6"/>
    <w:rsid w:val="00EB3502"/>
    <w:rsid w:val="00EB38D9"/>
    <w:rsid w:val="00EB3B85"/>
    <w:rsid w:val="00EB3C26"/>
    <w:rsid w:val="00EB44CC"/>
    <w:rsid w:val="00EB73B4"/>
    <w:rsid w:val="00EB73C1"/>
    <w:rsid w:val="00EB7D8F"/>
    <w:rsid w:val="00EC0C2E"/>
    <w:rsid w:val="00EC1214"/>
    <w:rsid w:val="00EC14A4"/>
    <w:rsid w:val="00EC23E5"/>
    <w:rsid w:val="00EC4A6F"/>
    <w:rsid w:val="00EC4BD2"/>
    <w:rsid w:val="00EC648D"/>
    <w:rsid w:val="00EC67E5"/>
    <w:rsid w:val="00EC6D2C"/>
    <w:rsid w:val="00EC6E69"/>
    <w:rsid w:val="00EC77BD"/>
    <w:rsid w:val="00ED0EB0"/>
    <w:rsid w:val="00ED0FC2"/>
    <w:rsid w:val="00ED127A"/>
    <w:rsid w:val="00ED14B1"/>
    <w:rsid w:val="00ED2ABB"/>
    <w:rsid w:val="00ED441F"/>
    <w:rsid w:val="00ED5338"/>
    <w:rsid w:val="00ED6E7E"/>
    <w:rsid w:val="00ED730C"/>
    <w:rsid w:val="00ED758B"/>
    <w:rsid w:val="00EE0A5E"/>
    <w:rsid w:val="00EE0F3B"/>
    <w:rsid w:val="00EE2B54"/>
    <w:rsid w:val="00EE4BD7"/>
    <w:rsid w:val="00EE5272"/>
    <w:rsid w:val="00EE5772"/>
    <w:rsid w:val="00EE5BD7"/>
    <w:rsid w:val="00EE64AB"/>
    <w:rsid w:val="00EE6B7C"/>
    <w:rsid w:val="00EF3AEE"/>
    <w:rsid w:val="00EF5DD4"/>
    <w:rsid w:val="00EF6493"/>
    <w:rsid w:val="00EF6A89"/>
    <w:rsid w:val="00F0021E"/>
    <w:rsid w:val="00F00332"/>
    <w:rsid w:val="00F009E4"/>
    <w:rsid w:val="00F010B2"/>
    <w:rsid w:val="00F01604"/>
    <w:rsid w:val="00F023B9"/>
    <w:rsid w:val="00F04164"/>
    <w:rsid w:val="00F048B0"/>
    <w:rsid w:val="00F056B2"/>
    <w:rsid w:val="00F05B0A"/>
    <w:rsid w:val="00F0704F"/>
    <w:rsid w:val="00F072BF"/>
    <w:rsid w:val="00F10423"/>
    <w:rsid w:val="00F12093"/>
    <w:rsid w:val="00F12E59"/>
    <w:rsid w:val="00F13495"/>
    <w:rsid w:val="00F135B3"/>
    <w:rsid w:val="00F13981"/>
    <w:rsid w:val="00F1401D"/>
    <w:rsid w:val="00F1414D"/>
    <w:rsid w:val="00F142C7"/>
    <w:rsid w:val="00F1680E"/>
    <w:rsid w:val="00F172CF"/>
    <w:rsid w:val="00F20B4A"/>
    <w:rsid w:val="00F21364"/>
    <w:rsid w:val="00F2155B"/>
    <w:rsid w:val="00F21D76"/>
    <w:rsid w:val="00F23AF9"/>
    <w:rsid w:val="00F242E2"/>
    <w:rsid w:val="00F25F0F"/>
    <w:rsid w:val="00F26AFE"/>
    <w:rsid w:val="00F26DF4"/>
    <w:rsid w:val="00F27723"/>
    <w:rsid w:val="00F27FE9"/>
    <w:rsid w:val="00F30AC5"/>
    <w:rsid w:val="00F30F5C"/>
    <w:rsid w:val="00F31D0B"/>
    <w:rsid w:val="00F3318C"/>
    <w:rsid w:val="00F34ECB"/>
    <w:rsid w:val="00F3512D"/>
    <w:rsid w:val="00F35403"/>
    <w:rsid w:val="00F35A16"/>
    <w:rsid w:val="00F361FC"/>
    <w:rsid w:val="00F37AEC"/>
    <w:rsid w:val="00F37D0C"/>
    <w:rsid w:val="00F41A5F"/>
    <w:rsid w:val="00F4272A"/>
    <w:rsid w:val="00F4297A"/>
    <w:rsid w:val="00F440C2"/>
    <w:rsid w:val="00F44199"/>
    <w:rsid w:val="00F4647E"/>
    <w:rsid w:val="00F504C8"/>
    <w:rsid w:val="00F509CE"/>
    <w:rsid w:val="00F50E00"/>
    <w:rsid w:val="00F51292"/>
    <w:rsid w:val="00F5191D"/>
    <w:rsid w:val="00F51FB8"/>
    <w:rsid w:val="00F53260"/>
    <w:rsid w:val="00F5370B"/>
    <w:rsid w:val="00F54DF1"/>
    <w:rsid w:val="00F551C6"/>
    <w:rsid w:val="00F55805"/>
    <w:rsid w:val="00F60BCC"/>
    <w:rsid w:val="00F61D40"/>
    <w:rsid w:val="00F6257F"/>
    <w:rsid w:val="00F6283B"/>
    <w:rsid w:val="00F63061"/>
    <w:rsid w:val="00F63C2A"/>
    <w:rsid w:val="00F64579"/>
    <w:rsid w:val="00F64B98"/>
    <w:rsid w:val="00F656DA"/>
    <w:rsid w:val="00F67AEE"/>
    <w:rsid w:val="00F70654"/>
    <w:rsid w:val="00F70A66"/>
    <w:rsid w:val="00F72041"/>
    <w:rsid w:val="00F72FF8"/>
    <w:rsid w:val="00F73110"/>
    <w:rsid w:val="00F73CCB"/>
    <w:rsid w:val="00F74148"/>
    <w:rsid w:val="00F741B0"/>
    <w:rsid w:val="00F75703"/>
    <w:rsid w:val="00F7621E"/>
    <w:rsid w:val="00F7726A"/>
    <w:rsid w:val="00F82460"/>
    <w:rsid w:val="00F84A08"/>
    <w:rsid w:val="00F8611B"/>
    <w:rsid w:val="00F91114"/>
    <w:rsid w:val="00F9394B"/>
    <w:rsid w:val="00F94091"/>
    <w:rsid w:val="00F942BE"/>
    <w:rsid w:val="00F9600E"/>
    <w:rsid w:val="00F96886"/>
    <w:rsid w:val="00F97336"/>
    <w:rsid w:val="00FA0B8F"/>
    <w:rsid w:val="00FA16CF"/>
    <w:rsid w:val="00FA19F7"/>
    <w:rsid w:val="00FA1E70"/>
    <w:rsid w:val="00FA1E95"/>
    <w:rsid w:val="00FA232E"/>
    <w:rsid w:val="00FA2EC5"/>
    <w:rsid w:val="00FA369C"/>
    <w:rsid w:val="00FA42DE"/>
    <w:rsid w:val="00FA56A3"/>
    <w:rsid w:val="00FA5931"/>
    <w:rsid w:val="00FA5BEC"/>
    <w:rsid w:val="00FA6279"/>
    <w:rsid w:val="00FA6324"/>
    <w:rsid w:val="00FA7357"/>
    <w:rsid w:val="00FA7AB5"/>
    <w:rsid w:val="00FB0AAA"/>
    <w:rsid w:val="00FB0C46"/>
    <w:rsid w:val="00FB0E19"/>
    <w:rsid w:val="00FB17F2"/>
    <w:rsid w:val="00FB3123"/>
    <w:rsid w:val="00FB3E49"/>
    <w:rsid w:val="00FB4EDB"/>
    <w:rsid w:val="00FB4F2E"/>
    <w:rsid w:val="00FB68EC"/>
    <w:rsid w:val="00FB6A7F"/>
    <w:rsid w:val="00FB7897"/>
    <w:rsid w:val="00FB7F66"/>
    <w:rsid w:val="00FC0313"/>
    <w:rsid w:val="00FC0EAB"/>
    <w:rsid w:val="00FC0EF6"/>
    <w:rsid w:val="00FC1CDD"/>
    <w:rsid w:val="00FC2DCF"/>
    <w:rsid w:val="00FC2E73"/>
    <w:rsid w:val="00FC444D"/>
    <w:rsid w:val="00FC47B3"/>
    <w:rsid w:val="00FC5DB2"/>
    <w:rsid w:val="00FC760D"/>
    <w:rsid w:val="00FC7DC1"/>
    <w:rsid w:val="00FD0E30"/>
    <w:rsid w:val="00FD29D1"/>
    <w:rsid w:val="00FD2C74"/>
    <w:rsid w:val="00FD318B"/>
    <w:rsid w:val="00FD38A4"/>
    <w:rsid w:val="00FD6AA5"/>
    <w:rsid w:val="00FD7894"/>
    <w:rsid w:val="00FE02C6"/>
    <w:rsid w:val="00FE0339"/>
    <w:rsid w:val="00FE0C4A"/>
    <w:rsid w:val="00FE1F06"/>
    <w:rsid w:val="00FE251E"/>
    <w:rsid w:val="00FE3F11"/>
    <w:rsid w:val="00FE427A"/>
    <w:rsid w:val="00FE4339"/>
    <w:rsid w:val="00FE4E0F"/>
    <w:rsid w:val="00FE52FC"/>
    <w:rsid w:val="00FE6ADB"/>
    <w:rsid w:val="00FE7D9C"/>
    <w:rsid w:val="00FF2DA0"/>
    <w:rsid w:val="00FF3054"/>
    <w:rsid w:val="00FF462A"/>
    <w:rsid w:val="00FF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docId w15:val="{107703F0-FB53-4307-81AD-FC388A581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EC1"/>
    <w:pPr>
      <w:suppressAutoHyphens/>
      <w:spacing w:after="140" w:line="280" w:lineRule="exact"/>
      <w:jc w:val="both"/>
    </w:pPr>
    <w:rPr>
      <w:rFonts w:ascii="Georgia" w:hAnsi="Georgia"/>
      <w:color w:val="000000"/>
    </w:rPr>
  </w:style>
  <w:style w:type="paragraph" w:styleId="Heading1">
    <w:name w:val="heading 1"/>
    <w:basedOn w:val="Normal"/>
    <w:next w:val="Normal"/>
    <w:qFormat/>
    <w:rsid w:val="00FC7DC1"/>
    <w:pPr>
      <w:pageBreakBefore/>
      <w:numPr>
        <w:numId w:val="1"/>
      </w:numPr>
      <w:tabs>
        <w:tab w:val="left" w:pos="1134"/>
      </w:tabs>
      <w:spacing w:after="180" w:line="420" w:lineRule="exact"/>
      <w:ind w:left="1134" w:hanging="1134"/>
      <w:jc w:val="left"/>
      <w:outlineLvl w:val="0"/>
    </w:pPr>
    <w:rPr>
      <w:rFonts w:ascii="Arial" w:hAnsi="Arial"/>
      <w:b/>
      <w:sz w:val="40"/>
    </w:rPr>
  </w:style>
  <w:style w:type="paragraph" w:styleId="Heading2">
    <w:name w:val="heading 2"/>
    <w:basedOn w:val="Normal"/>
    <w:next w:val="Normal"/>
    <w:link w:val="Heading2Char"/>
    <w:qFormat/>
    <w:rsid w:val="00A85B3C"/>
    <w:pPr>
      <w:keepNext/>
      <w:numPr>
        <w:ilvl w:val="1"/>
        <w:numId w:val="1"/>
      </w:numPr>
      <w:spacing w:before="120" w:after="240" w:line="350" w:lineRule="exact"/>
      <w:ind w:left="1701" w:hanging="1134"/>
      <w:jc w:val="left"/>
      <w:outlineLvl w:val="1"/>
    </w:pPr>
    <w:rPr>
      <w:rFonts w:ascii="Arial" w:hAnsi="Arial"/>
      <w:b/>
      <w:sz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F7621E"/>
    <w:pPr>
      <w:keepNext/>
      <w:numPr>
        <w:ilvl w:val="2"/>
        <w:numId w:val="1"/>
      </w:numPr>
      <w:spacing w:before="240" w:after="120"/>
      <w:ind w:left="2835" w:hanging="1701"/>
      <w:jc w:val="left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5A3013"/>
    <w:pPr>
      <w:keepNext/>
      <w:numPr>
        <w:ilvl w:val="3"/>
        <w:numId w:val="1"/>
      </w:numPr>
      <w:spacing w:before="180" w:after="30"/>
      <w:ind w:hanging="1701"/>
      <w:jc w:val="left"/>
      <w:outlineLvl w:val="3"/>
    </w:pPr>
    <w:rPr>
      <w:rFonts w:ascii="Helvetica Condensed" w:hAnsi="Helvetica Condensed"/>
    </w:rPr>
  </w:style>
  <w:style w:type="paragraph" w:styleId="Heading5">
    <w:name w:val="heading 5"/>
    <w:basedOn w:val="Normal"/>
    <w:next w:val="Normal"/>
    <w:qFormat/>
    <w:rsid w:val="005A3013"/>
    <w:pPr>
      <w:numPr>
        <w:ilvl w:val="4"/>
        <w:numId w:val="1"/>
      </w:numPr>
      <w:spacing w:before="240" w:after="60"/>
      <w:ind w:hanging="1701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qFormat/>
    <w:rsid w:val="005A3013"/>
    <w:pPr>
      <w:numPr>
        <w:ilvl w:val="5"/>
        <w:numId w:val="1"/>
      </w:numPr>
      <w:spacing w:before="240" w:after="60"/>
      <w:ind w:hanging="1701"/>
      <w:outlineLvl w:val="5"/>
    </w:pPr>
    <w:rPr>
      <w:rFonts w:ascii="Arial" w:hAnsi="Arial"/>
      <w:i/>
    </w:rPr>
  </w:style>
  <w:style w:type="paragraph" w:styleId="Heading7">
    <w:name w:val="heading 7"/>
    <w:basedOn w:val="Normal"/>
    <w:next w:val="Normal"/>
    <w:qFormat/>
    <w:rsid w:val="005A3013"/>
    <w:pPr>
      <w:numPr>
        <w:ilvl w:val="6"/>
        <w:numId w:val="1"/>
      </w:numPr>
      <w:spacing w:before="240" w:after="60"/>
      <w:ind w:hanging="1701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5A3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5A3013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uiPriority w:val="39"/>
    <w:rsid w:val="005A3013"/>
    <w:pPr>
      <w:tabs>
        <w:tab w:val="right" w:leader="underscore" w:pos="6237"/>
      </w:tabs>
      <w:spacing w:after="0"/>
      <w:ind w:left="284"/>
      <w:jc w:val="left"/>
    </w:pPr>
  </w:style>
  <w:style w:type="paragraph" w:styleId="TOC2">
    <w:name w:val="toc 2"/>
    <w:basedOn w:val="Normal"/>
    <w:uiPriority w:val="39"/>
    <w:rsid w:val="00F7621E"/>
    <w:pPr>
      <w:tabs>
        <w:tab w:val="right" w:pos="1134"/>
        <w:tab w:val="right" w:pos="9038"/>
      </w:tabs>
      <w:spacing w:after="0"/>
      <w:ind w:left="567" w:firstLine="567"/>
    </w:pPr>
  </w:style>
  <w:style w:type="paragraph" w:styleId="TOC1">
    <w:name w:val="toc 1"/>
    <w:basedOn w:val="Normal"/>
    <w:next w:val="TOC2"/>
    <w:uiPriority w:val="39"/>
    <w:rsid w:val="00F7621E"/>
    <w:pPr>
      <w:tabs>
        <w:tab w:val="left" w:pos="567"/>
        <w:tab w:val="left" w:pos="1134"/>
        <w:tab w:val="left" w:pos="8505"/>
      </w:tabs>
      <w:spacing w:before="10" w:after="0" w:line="350" w:lineRule="exact"/>
      <w:ind w:firstLine="567"/>
      <w:jc w:val="left"/>
    </w:pPr>
    <w:rPr>
      <w:b/>
      <w:sz w:val="25"/>
    </w:rPr>
  </w:style>
  <w:style w:type="paragraph" w:styleId="Footer">
    <w:name w:val="footer"/>
    <w:basedOn w:val="Normal"/>
    <w:link w:val="FooterChar"/>
    <w:uiPriority w:val="99"/>
    <w:rsid w:val="008B2CC1"/>
    <w:pPr>
      <w:pBdr>
        <w:top w:val="single" w:sz="6" w:space="14" w:color="auto"/>
      </w:pBdr>
      <w:spacing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rsid w:val="008B2CC1"/>
    <w:pPr>
      <w:pBdr>
        <w:bottom w:val="single" w:sz="6" w:space="4" w:color="auto"/>
      </w:pBdr>
      <w:tabs>
        <w:tab w:val="right" w:pos="6237"/>
      </w:tabs>
      <w:spacing w:after="0" w:line="240" w:lineRule="exact"/>
      <w:jc w:val="left"/>
    </w:pPr>
  </w:style>
  <w:style w:type="paragraph" w:styleId="NormalIndent">
    <w:name w:val="Normal Indent"/>
    <w:basedOn w:val="Normal"/>
    <w:rsid w:val="005A3013"/>
    <w:pPr>
      <w:ind w:left="567"/>
    </w:pPr>
  </w:style>
  <w:style w:type="paragraph" w:customStyle="1" w:styleId="3Titel">
    <w:name w:val="3: Titel"/>
    <w:basedOn w:val="1Skrifttyp"/>
    <w:rsid w:val="005A3013"/>
    <w:pPr>
      <w:keepNext w:val="0"/>
      <w:pBdr>
        <w:bottom w:val="none" w:sz="0" w:space="0" w:color="auto"/>
      </w:pBdr>
      <w:spacing w:line="600" w:lineRule="exact"/>
    </w:pPr>
    <w:rPr>
      <w:b/>
    </w:rPr>
  </w:style>
  <w:style w:type="paragraph" w:customStyle="1" w:styleId="1Skrifttyp">
    <w:name w:val="1: Skrifttyp"/>
    <w:basedOn w:val="Normal"/>
    <w:next w:val="2Dokid"/>
    <w:rsid w:val="005A3013"/>
    <w:pPr>
      <w:keepNext/>
      <w:pBdr>
        <w:bottom w:val="single" w:sz="6" w:space="6" w:color="000000"/>
      </w:pBdr>
      <w:spacing w:after="0" w:line="240" w:lineRule="atLeast"/>
      <w:jc w:val="right"/>
    </w:pPr>
    <w:rPr>
      <w:rFonts w:ascii="Helvetica Condensed" w:hAnsi="Helvetica Condensed"/>
      <w:sz w:val="48"/>
    </w:rPr>
  </w:style>
  <w:style w:type="paragraph" w:customStyle="1" w:styleId="2Dokid">
    <w:name w:val="2: Dok.id"/>
    <w:basedOn w:val="Normal"/>
    <w:rsid w:val="005A3013"/>
    <w:pPr>
      <w:keepNext/>
      <w:spacing w:before="40" w:after="0" w:line="240" w:lineRule="atLeast"/>
      <w:jc w:val="right"/>
    </w:pPr>
    <w:rPr>
      <w:rFonts w:ascii="Helvetica Condensed" w:hAnsi="Helvetica Condensed"/>
      <w:sz w:val="38"/>
    </w:rPr>
  </w:style>
  <w:style w:type="paragraph" w:customStyle="1" w:styleId="Bildtext">
    <w:name w:val="Bildtext"/>
    <w:basedOn w:val="Normal"/>
    <w:rsid w:val="005A3013"/>
    <w:pPr>
      <w:spacing w:after="120" w:line="240" w:lineRule="atLeast"/>
      <w:jc w:val="center"/>
    </w:pPr>
    <w:rPr>
      <w:rFonts w:ascii="Helvetica Condensed" w:hAnsi="Helvetica Condensed"/>
      <w:i/>
    </w:rPr>
  </w:style>
  <w:style w:type="paragraph" w:customStyle="1" w:styleId="Innehll0Rubrik">
    <w:name w:val="Innehåll 0 Rubrik"/>
    <w:basedOn w:val="Normal"/>
    <w:next w:val="TOC1"/>
    <w:rsid w:val="005A3013"/>
    <w:pPr>
      <w:pageBreakBefore/>
      <w:pBdr>
        <w:bottom w:val="single" w:sz="24" w:space="4" w:color="808080"/>
      </w:pBdr>
      <w:spacing w:after="320" w:line="420" w:lineRule="exact"/>
      <w:ind w:left="-2268"/>
      <w:jc w:val="left"/>
    </w:pPr>
    <w:rPr>
      <w:rFonts w:ascii="Helvetica Condensed" w:hAnsi="Helvetica Condensed"/>
      <w:b/>
      <w:sz w:val="37"/>
    </w:rPr>
  </w:style>
  <w:style w:type="paragraph" w:customStyle="1" w:styleId="V-justeradtext">
    <w:name w:val="Vä-justerad text"/>
    <w:basedOn w:val="Normal"/>
    <w:rsid w:val="005A3013"/>
    <w:pPr>
      <w:jc w:val="left"/>
    </w:pPr>
  </w:style>
  <w:style w:type="paragraph" w:customStyle="1" w:styleId="4Faktaruta">
    <w:name w:val="4: Faktaruta"/>
    <w:basedOn w:val="Normal"/>
    <w:rsid w:val="00CF2C3F"/>
    <w:pPr>
      <w:spacing w:before="60" w:after="0" w:line="240" w:lineRule="atLeast"/>
      <w:ind w:left="113"/>
      <w:jc w:val="left"/>
    </w:pPr>
    <w:rPr>
      <w:rFonts w:ascii="Helvetica Condensed" w:hAnsi="Helvetica Condensed"/>
    </w:rPr>
  </w:style>
  <w:style w:type="paragraph" w:customStyle="1" w:styleId="0Logo">
    <w:name w:val="0: Logo"/>
    <w:basedOn w:val="Normal"/>
    <w:rsid w:val="005A3013"/>
    <w:pPr>
      <w:framePr w:w="3515" w:h="737" w:hRule="exact" w:wrap="around" w:vAnchor="page" w:hAnchor="page" w:x="567" w:y="568"/>
      <w:spacing w:after="0" w:line="240" w:lineRule="atLeast"/>
      <w:jc w:val="left"/>
    </w:pPr>
  </w:style>
  <w:style w:type="paragraph" w:customStyle="1" w:styleId="Formatmall1">
    <w:name w:val="Formatmall1"/>
    <w:basedOn w:val="0Logo"/>
    <w:rsid w:val="005A3013"/>
    <w:pPr>
      <w:framePr w:wrap="around"/>
    </w:pPr>
  </w:style>
  <w:style w:type="paragraph" w:styleId="TOC4">
    <w:name w:val="toc 4"/>
    <w:basedOn w:val="Normal"/>
    <w:next w:val="Normal"/>
    <w:uiPriority w:val="39"/>
    <w:rsid w:val="005A3013"/>
    <w:pPr>
      <w:tabs>
        <w:tab w:val="right" w:leader="dot" w:pos="6237"/>
      </w:tabs>
      <w:ind w:left="660"/>
    </w:pPr>
  </w:style>
  <w:style w:type="character" w:styleId="PageNumber">
    <w:name w:val="page number"/>
    <w:basedOn w:val="DefaultParagraphFont"/>
    <w:rsid w:val="005A3013"/>
  </w:style>
  <w:style w:type="paragraph" w:customStyle="1" w:styleId="BildStor">
    <w:name w:val="Bild Stor"/>
    <w:basedOn w:val="Normal"/>
    <w:rsid w:val="005A3013"/>
    <w:pPr>
      <w:keepNext/>
      <w:keepLines/>
      <w:spacing w:before="120" w:after="0" w:line="240" w:lineRule="auto"/>
      <w:ind w:left="-2268"/>
      <w:jc w:val="right"/>
    </w:pPr>
  </w:style>
  <w:style w:type="paragraph" w:customStyle="1" w:styleId="BullList">
    <w:name w:val="Bull List"/>
    <w:basedOn w:val="Normal"/>
    <w:rsid w:val="005A3013"/>
    <w:pPr>
      <w:keepLines/>
      <w:spacing w:after="60" w:line="240" w:lineRule="auto"/>
      <w:ind w:left="993" w:hanging="425"/>
      <w:jc w:val="left"/>
    </w:pPr>
  </w:style>
  <w:style w:type="paragraph" w:customStyle="1" w:styleId="NumList">
    <w:name w:val="Num List"/>
    <w:basedOn w:val="Normal"/>
    <w:rsid w:val="005A3013"/>
    <w:pPr>
      <w:keepLines/>
      <w:spacing w:after="120" w:line="240" w:lineRule="auto"/>
      <w:ind w:left="992" w:hanging="425"/>
    </w:pPr>
  </w:style>
  <w:style w:type="paragraph" w:customStyle="1" w:styleId="Subpara">
    <w:name w:val="Subpara"/>
    <w:basedOn w:val="Normal"/>
    <w:next w:val="Normal"/>
    <w:rsid w:val="005A3013"/>
    <w:pPr>
      <w:keepNext/>
      <w:keepLines/>
      <w:spacing w:before="120" w:after="0" w:line="240" w:lineRule="auto"/>
    </w:pPr>
    <w:rPr>
      <w:rFonts w:ascii="Helvetica Condensed" w:hAnsi="Helvetica Condensed"/>
      <w:b/>
    </w:rPr>
  </w:style>
  <w:style w:type="paragraph" w:customStyle="1" w:styleId="BildLiten">
    <w:name w:val="Bild Liten"/>
    <w:basedOn w:val="Normal"/>
    <w:rsid w:val="005A3013"/>
    <w:pPr>
      <w:keepLines/>
      <w:spacing w:before="120" w:after="0" w:line="240" w:lineRule="auto"/>
      <w:jc w:val="center"/>
    </w:pPr>
  </w:style>
  <w:style w:type="paragraph" w:customStyle="1" w:styleId="Tips">
    <w:name w:val="Tips"/>
    <w:basedOn w:val="Normal"/>
    <w:next w:val="Normal"/>
    <w:rsid w:val="005A3013"/>
    <w:pPr>
      <w:keepLines/>
      <w:spacing w:after="120" w:line="240" w:lineRule="auto"/>
      <w:ind w:left="2127" w:hanging="454"/>
    </w:pPr>
    <w:rPr>
      <w:i/>
      <w:color w:val="auto"/>
    </w:rPr>
  </w:style>
  <w:style w:type="paragraph" w:customStyle="1" w:styleId="Innehll">
    <w:name w:val="Innehåll"/>
    <w:basedOn w:val="Heading1"/>
    <w:rsid w:val="005A3013"/>
    <w:pPr>
      <w:numPr>
        <w:numId w:val="0"/>
      </w:numPr>
      <w:ind w:hanging="1701"/>
      <w:outlineLvl w:val="9"/>
    </w:pPr>
  </w:style>
  <w:style w:type="paragraph" w:customStyle="1" w:styleId="Frdelning">
    <w:name w:val="Fördelning"/>
    <w:basedOn w:val="Normal"/>
    <w:rsid w:val="005A3013"/>
    <w:pPr>
      <w:spacing w:before="120" w:after="0"/>
    </w:pPr>
  </w:style>
  <w:style w:type="paragraph" w:customStyle="1" w:styleId="Kod">
    <w:name w:val="Kod"/>
    <w:basedOn w:val="Normal"/>
    <w:rsid w:val="005A3013"/>
    <w:pPr>
      <w:spacing w:after="0" w:line="240" w:lineRule="auto"/>
      <w:ind w:left="-1701"/>
    </w:pPr>
    <w:rPr>
      <w:rFonts w:ascii="Courier New" w:hAnsi="Courier New"/>
      <w:sz w:val="18"/>
    </w:rPr>
  </w:style>
  <w:style w:type="paragraph" w:customStyle="1" w:styleId="Rubrik3h33">
    <w:name w:val="Rubrik 3.h33"/>
    <w:basedOn w:val="Normal"/>
    <w:next w:val="Normal"/>
    <w:rsid w:val="005A3013"/>
    <w:pPr>
      <w:keepNext/>
      <w:widowControl w:val="0"/>
      <w:spacing w:before="240" w:after="0" w:line="280" w:lineRule="auto"/>
      <w:ind w:right="-23"/>
      <w:jc w:val="left"/>
    </w:pPr>
    <w:rPr>
      <w:rFonts w:ascii="Arial" w:hAnsi="Arial"/>
      <w:color w:val="auto"/>
      <w:sz w:val="28"/>
    </w:rPr>
  </w:style>
  <w:style w:type="paragraph" w:customStyle="1" w:styleId="BodyText21">
    <w:name w:val="Body Text 21"/>
    <w:basedOn w:val="BodyText"/>
    <w:rsid w:val="005A3013"/>
    <w:pPr>
      <w:widowControl w:val="0"/>
      <w:spacing w:before="80" w:after="80" w:line="240" w:lineRule="auto"/>
      <w:ind w:left="2268"/>
      <w:jc w:val="left"/>
    </w:pPr>
    <w:rPr>
      <w:rFonts w:ascii="Times New Roman" w:hAnsi="Times New Roman"/>
      <w:color w:val="auto"/>
      <w:sz w:val="24"/>
    </w:rPr>
  </w:style>
  <w:style w:type="paragraph" w:styleId="BodyText">
    <w:name w:val="Body Text"/>
    <w:basedOn w:val="Normal"/>
    <w:rsid w:val="005A3013"/>
    <w:pPr>
      <w:spacing w:after="120"/>
    </w:pPr>
  </w:style>
  <w:style w:type="paragraph" w:styleId="BodyText2">
    <w:name w:val="Body Text 2"/>
    <w:basedOn w:val="Normal"/>
    <w:rsid w:val="005A3013"/>
    <w:pPr>
      <w:jc w:val="left"/>
    </w:pPr>
    <w:rPr>
      <w:i/>
    </w:rPr>
  </w:style>
  <w:style w:type="paragraph" w:customStyle="1" w:styleId="Rubrik3Numrerad">
    <w:name w:val="Rubrik 3 Numrerad"/>
    <w:basedOn w:val="Normal"/>
    <w:rsid w:val="005A3013"/>
    <w:pPr>
      <w:keepNext/>
      <w:widowControl w:val="0"/>
      <w:numPr>
        <w:numId w:val="2"/>
      </w:numPr>
      <w:tabs>
        <w:tab w:val="left" w:pos="0"/>
        <w:tab w:val="left" w:pos="1304"/>
        <w:tab w:val="left" w:pos="2608"/>
        <w:tab w:val="left" w:pos="3912"/>
        <w:tab w:val="left" w:pos="5216"/>
        <w:tab w:val="left" w:pos="6521"/>
        <w:tab w:val="left" w:pos="7825"/>
      </w:tabs>
      <w:spacing w:before="240" w:after="0" w:line="281" w:lineRule="auto"/>
      <w:ind w:right="-227"/>
      <w:jc w:val="left"/>
    </w:pPr>
    <w:rPr>
      <w:rFonts w:ascii="Arial" w:hAnsi="Arial"/>
      <w:color w:val="auto"/>
      <w:sz w:val="28"/>
    </w:rPr>
  </w:style>
  <w:style w:type="paragraph" w:styleId="BodyText3">
    <w:name w:val="Body Text 3"/>
    <w:basedOn w:val="Normal"/>
    <w:rsid w:val="005A3013"/>
    <w:rPr>
      <w:sz w:val="16"/>
    </w:rPr>
  </w:style>
  <w:style w:type="paragraph" w:customStyle="1" w:styleId="bulletedtext1b1">
    <w:name w:val="bulleted text 1.b1"/>
    <w:basedOn w:val="Normal"/>
    <w:rsid w:val="005A3013"/>
    <w:pPr>
      <w:widowControl w:val="0"/>
      <w:spacing w:before="40" w:after="0" w:line="280" w:lineRule="auto"/>
      <w:ind w:left="2784" w:right="-23" w:hanging="227"/>
      <w:jc w:val="left"/>
    </w:pPr>
    <w:rPr>
      <w:rFonts w:ascii="Times New Roman" w:hAnsi="Times New Roman"/>
      <w:color w:val="auto"/>
      <w:sz w:val="24"/>
    </w:rPr>
  </w:style>
  <w:style w:type="paragraph" w:styleId="DocumentMap">
    <w:name w:val="Document Map"/>
    <w:basedOn w:val="Normal"/>
    <w:semiHidden/>
    <w:rsid w:val="005A3013"/>
    <w:pPr>
      <w:shd w:val="clear" w:color="auto" w:fill="000080"/>
    </w:pPr>
    <w:rPr>
      <w:rFonts w:ascii="Tahoma" w:hAnsi="Tahoma" w:cs="Tahoma"/>
    </w:rPr>
  </w:style>
  <w:style w:type="paragraph" w:customStyle="1" w:styleId="sidhtext">
    <w:name w:val="sidhtext"/>
    <w:rsid w:val="005A3013"/>
    <w:pPr>
      <w:widowControl w:val="0"/>
    </w:pPr>
    <w:rPr>
      <w:rFonts w:ascii="Arial" w:hAnsi="Arial"/>
      <w:sz w:val="19"/>
    </w:rPr>
  </w:style>
  <w:style w:type="paragraph" w:styleId="PlainText">
    <w:name w:val="Plain Text"/>
    <w:basedOn w:val="Normal"/>
    <w:link w:val="PlainTextChar"/>
    <w:uiPriority w:val="99"/>
    <w:rsid w:val="005A3013"/>
    <w:pPr>
      <w:spacing w:after="0" w:line="240" w:lineRule="auto"/>
      <w:jc w:val="left"/>
    </w:pPr>
    <w:rPr>
      <w:rFonts w:ascii="Courier New" w:hAnsi="Courier New" w:cs="Courier New"/>
      <w:color w:val="auto"/>
    </w:rPr>
  </w:style>
  <w:style w:type="paragraph" w:styleId="EnvelopeAddress">
    <w:name w:val="envelope address"/>
    <w:basedOn w:val="Normal"/>
    <w:rsid w:val="005A3013"/>
    <w:pPr>
      <w:framePr w:w="7938" w:h="1984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NoteHeading">
    <w:name w:val="Note Heading"/>
    <w:basedOn w:val="Normal"/>
    <w:next w:val="Normal"/>
    <w:rsid w:val="005A3013"/>
  </w:style>
  <w:style w:type="paragraph" w:styleId="Closing">
    <w:name w:val="Closing"/>
    <w:basedOn w:val="Normal"/>
    <w:rsid w:val="005A3013"/>
    <w:pPr>
      <w:ind w:left="4252"/>
    </w:pPr>
  </w:style>
  <w:style w:type="paragraph" w:styleId="EnvelopeReturn">
    <w:name w:val="envelope return"/>
    <w:basedOn w:val="Normal"/>
    <w:rsid w:val="005A3013"/>
    <w:rPr>
      <w:rFonts w:ascii="Arial" w:hAnsi="Arial" w:cs="Arial"/>
    </w:rPr>
  </w:style>
  <w:style w:type="paragraph" w:styleId="Caption">
    <w:name w:val="caption"/>
    <w:basedOn w:val="Normal"/>
    <w:next w:val="Normal"/>
    <w:qFormat/>
    <w:rsid w:val="005A3013"/>
    <w:pPr>
      <w:spacing w:before="120" w:after="120"/>
    </w:pPr>
    <w:rPr>
      <w:b/>
      <w:bCs/>
    </w:rPr>
  </w:style>
  <w:style w:type="paragraph" w:styleId="BodyTextFirstIndent">
    <w:name w:val="Body Text First Indent"/>
    <w:basedOn w:val="BodyText"/>
    <w:rsid w:val="005A3013"/>
    <w:pPr>
      <w:ind w:firstLine="210"/>
    </w:pPr>
  </w:style>
  <w:style w:type="paragraph" w:styleId="BodyTextIndent">
    <w:name w:val="Body Text Indent"/>
    <w:basedOn w:val="Normal"/>
    <w:rsid w:val="005A3013"/>
    <w:pPr>
      <w:spacing w:after="120"/>
      <w:ind w:left="283"/>
    </w:pPr>
  </w:style>
  <w:style w:type="paragraph" w:styleId="BodyTextFirstIndent2">
    <w:name w:val="Body Text First Indent 2"/>
    <w:basedOn w:val="BodyTextIndent"/>
    <w:rsid w:val="005A3013"/>
    <w:pPr>
      <w:ind w:firstLine="210"/>
    </w:pPr>
  </w:style>
  <w:style w:type="paragraph" w:styleId="BodyTextIndent2">
    <w:name w:val="Body Text Indent 2"/>
    <w:basedOn w:val="Normal"/>
    <w:rsid w:val="005A3013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5A3013"/>
    <w:pPr>
      <w:spacing w:after="120"/>
      <w:ind w:left="283"/>
    </w:pPr>
    <w:rPr>
      <w:sz w:val="16"/>
      <w:szCs w:val="16"/>
    </w:rPr>
  </w:style>
  <w:style w:type="paragraph" w:styleId="TableofAuthorities">
    <w:name w:val="table of authorities"/>
    <w:basedOn w:val="Normal"/>
    <w:next w:val="Normal"/>
    <w:semiHidden/>
    <w:rsid w:val="005A3013"/>
    <w:pPr>
      <w:ind w:left="220" w:hanging="220"/>
    </w:pPr>
  </w:style>
  <w:style w:type="paragraph" w:styleId="TOAHeading">
    <w:name w:val="toa heading"/>
    <w:basedOn w:val="Normal"/>
    <w:next w:val="Normal"/>
    <w:semiHidden/>
    <w:rsid w:val="005A301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Date">
    <w:name w:val="Date"/>
    <w:basedOn w:val="Normal"/>
    <w:next w:val="Normal"/>
    <w:rsid w:val="005A3013"/>
  </w:style>
  <w:style w:type="paragraph" w:styleId="E-mailSignature">
    <w:name w:val="E-mail Signature"/>
    <w:basedOn w:val="Normal"/>
    <w:rsid w:val="005A3013"/>
  </w:style>
  <w:style w:type="paragraph" w:styleId="TableofFigures">
    <w:name w:val="table of figures"/>
    <w:basedOn w:val="Normal"/>
    <w:next w:val="Normal"/>
    <w:semiHidden/>
    <w:rsid w:val="005A3013"/>
    <w:pPr>
      <w:ind w:left="440" w:hanging="440"/>
    </w:pPr>
  </w:style>
  <w:style w:type="paragraph" w:styleId="FootnoteText">
    <w:name w:val="footnote text"/>
    <w:basedOn w:val="Normal"/>
    <w:semiHidden/>
    <w:rsid w:val="005A3013"/>
  </w:style>
  <w:style w:type="paragraph" w:styleId="HTMLAddress">
    <w:name w:val="HTML Address"/>
    <w:aliases w:val=" adress"/>
    <w:basedOn w:val="Normal"/>
    <w:rsid w:val="005A3013"/>
    <w:rPr>
      <w:i/>
      <w:iCs/>
    </w:rPr>
  </w:style>
  <w:style w:type="paragraph" w:styleId="HTMLPreformatted">
    <w:name w:val="HTML Preformatted"/>
    <w:aliases w:val=" förformaterad"/>
    <w:basedOn w:val="Normal"/>
    <w:rsid w:val="005A3013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5A3013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5A3013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5A3013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5A3013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5A3013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5A3013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5A3013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5A3013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5A3013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5A3013"/>
    <w:rPr>
      <w:rFonts w:ascii="Arial" w:hAnsi="Arial" w:cs="Arial"/>
      <w:b/>
      <w:bCs/>
    </w:rPr>
  </w:style>
  <w:style w:type="paragraph" w:styleId="BlockText">
    <w:name w:val="Block Text"/>
    <w:basedOn w:val="Normal"/>
    <w:rsid w:val="005A3013"/>
    <w:pPr>
      <w:spacing w:after="120"/>
      <w:ind w:left="1440" w:right="1440"/>
    </w:pPr>
  </w:style>
  <w:style w:type="paragraph" w:styleId="Salutation">
    <w:name w:val="Salutation"/>
    <w:basedOn w:val="Normal"/>
    <w:next w:val="Normal"/>
    <w:rsid w:val="005A3013"/>
  </w:style>
  <w:style w:type="paragraph" w:styleId="TOC5">
    <w:name w:val="toc 5"/>
    <w:basedOn w:val="Normal"/>
    <w:next w:val="Normal"/>
    <w:autoRedefine/>
    <w:uiPriority w:val="39"/>
    <w:rsid w:val="005A3013"/>
    <w:pPr>
      <w:ind w:left="880"/>
    </w:pPr>
  </w:style>
  <w:style w:type="paragraph" w:styleId="TOC6">
    <w:name w:val="toc 6"/>
    <w:basedOn w:val="Normal"/>
    <w:next w:val="Normal"/>
    <w:autoRedefine/>
    <w:uiPriority w:val="39"/>
    <w:rsid w:val="005A3013"/>
    <w:pPr>
      <w:ind w:left="1100"/>
    </w:pPr>
  </w:style>
  <w:style w:type="paragraph" w:styleId="TOC7">
    <w:name w:val="toc 7"/>
    <w:basedOn w:val="Normal"/>
    <w:next w:val="Normal"/>
    <w:autoRedefine/>
    <w:uiPriority w:val="39"/>
    <w:rsid w:val="005A3013"/>
    <w:pPr>
      <w:ind w:left="1320"/>
    </w:pPr>
  </w:style>
  <w:style w:type="paragraph" w:styleId="TOC8">
    <w:name w:val="toc 8"/>
    <w:basedOn w:val="Normal"/>
    <w:next w:val="Normal"/>
    <w:autoRedefine/>
    <w:uiPriority w:val="39"/>
    <w:rsid w:val="005A3013"/>
    <w:pPr>
      <w:ind w:left="1540"/>
    </w:pPr>
  </w:style>
  <w:style w:type="paragraph" w:styleId="TOC9">
    <w:name w:val="toc 9"/>
    <w:basedOn w:val="Normal"/>
    <w:next w:val="Normal"/>
    <w:autoRedefine/>
    <w:uiPriority w:val="39"/>
    <w:rsid w:val="005A3013"/>
    <w:pPr>
      <w:ind w:left="1760"/>
    </w:pPr>
  </w:style>
  <w:style w:type="paragraph" w:styleId="CommentText">
    <w:name w:val="annotation text"/>
    <w:basedOn w:val="Normal"/>
    <w:semiHidden/>
    <w:rsid w:val="005A3013"/>
    <w:pPr>
      <w:spacing w:after="100"/>
    </w:pPr>
  </w:style>
  <w:style w:type="paragraph" w:styleId="List">
    <w:name w:val="List"/>
    <w:basedOn w:val="Normal"/>
    <w:rsid w:val="005A3013"/>
    <w:pPr>
      <w:ind w:left="283" w:hanging="283"/>
    </w:pPr>
  </w:style>
  <w:style w:type="paragraph" w:styleId="List2">
    <w:name w:val="List 2"/>
    <w:basedOn w:val="Normal"/>
    <w:rsid w:val="005A3013"/>
    <w:pPr>
      <w:ind w:left="566" w:hanging="283"/>
    </w:pPr>
  </w:style>
  <w:style w:type="paragraph" w:styleId="List3">
    <w:name w:val="List 3"/>
    <w:basedOn w:val="Normal"/>
    <w:rsid w:val="005A3013"/>
    <w:pPr>
      <w:ind w:left="849" w:hanging="283"/>
    </w:pPr>
  </w:style>
  <w:style w:type="paragraph" w:styleId="List4">
    <w:name w:val="List 4"/>
    <w:basedOn w:val="Normal"/>
    <w:rsid w:val="005A3013"/>
    <w:pPr>
      <w:ind w:left="1132" w:hanging="283"/>
    </w:pPr>
  </w:style>
  <w:style w:type="paragraph" w:styleId="List5">
    <w:name w:val="List 5"/>
    <w:basedOn w:val="Normal"/>
    <w:rsid w:val="005A3013"/>
    <w:pPr>
      <w:ind w:left="1415" w:hanging="283"/>
    </w:pPr>
  </w:style>
  <w:style w:type="paragraph" w:styleId="ListContinue">
    <w:name w:val="List Continue"/>
    <w:basedOn w:val="Normal"/>
    <w:rsid w:val="005A3013"/>
    <w:pPr>
      <w:spacing w:after="120"/>
      <w:ind w:left="283"/>
    </w:pPr>
  </w:style>
  <w:style w:type="paragraph" w:styleId="ListContinue2">
    <w:name w:val="List Continue 2"/>
    <w:basedOn w:val="Normal"/>
    <w:rsid w:val="005A3013"/>
    <w:pPr>
      <w:spacing w:after="120"/>
      <w:ind w:left="566"/>
    </w:pPr>
  </w:style>
  <w:style w:type="paragraph" w:styleId="ListContinue3">
    <w:name w:val="List Continue 3"/>
    <w:basedOn w:val="Normal"/>
    <w:rsid w:val="005A3013"/>
    <w:pPr>
      <w:spacing w:after="120"/>
      <w:ind w:left="849"/>
    </w:pPr>
  </w:style>
  <w:style w:type="paragraph" w:styleId="ListContinue4">
    <w:name w:val="List Continue 4"/>
    <w:basedOn w:val="Normal"/>
    <w:rsid w:val="005A3013"/>
    <w:pPr>
      <w:spacing w:after="120"/>
      <w:ind w:left="1132"/>
    </w:pPr>
  </w:style>
  <w:style w:type="paragraph" w:styleId="ListContinue5">
    <w:name w:val="List Continue 5"/>
    <w:basedOn w:val="Normal"/>
    <w:rsid w:val="005A3013"/>
    <w:pPr>
      <w:spacing w:after="120"/>
      <w:ind w:left="1415"/>
    </w:pPr>
  </w:style>
  <w:style w:type="paragraph" w:styleId="MacroText">
    <w:name w:val="macro"/>
    <w:semiHidden/>
    <w:rsid w:val="005A30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40" w:line="280" w:lineRule="exact"/>
      <w:jc w:val="both"/>
    </w:pPr>
    <w:rPr>
      <w:rFonts w:ascii="Courier New" w:hAnsi="Courier New" w:cs="Courier New"/>
      <w:color w:val="000000"/>
    </w:rPr>
  </w:style>
  <w:style w:type="paragraph" w:styleId="MessageHeader">
    <w:name w:val="Message Header"/>
    <w:basedOn w:val="Normal"/>
    <w:rsid w:val="005A301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ormalWeb">
    <w:name w:val="Normal (Web)"/>
    <w:aliases w:val=" webb"/>
    <w:basedOn w:val="Normal"/>
    <w:link w:val="NormalWebChar"/>
    <w:rsid w:val="005A3013"/>
    <w:rPr>
      <w:rFonts w:ascii="Times New Roman" w:hAnsi="Times New Roman"/>
      <w:sz w:val="24"/>
      <w:szCs w:val="24"/>
    </w:rPr>
  </w:style>
  <w:style w:type="paragraph" w:styleId="ListNumber">
    <w:name w:val="List Number"/>
    <w:basedOn w:val="Normal"/>
    <w:rsid w:val="005A3013"/>
    <w:pPr>
      <w:numPr>
        <w:numId w:val="3"/>
      </w:numPr>
    </w:pPr>
  </w:style>
  <w:style w:type="paragraph" w:styleId="ListNumber2">
    <w:name w:val="List Number 2"/>
    <w:basedOn w:val="Normal"/>
    <w:rsid w:val="005A3013"/>
    <w:pPr>
      <w:numPr>
        <w:numId w:val="4"/>
      </w:numPr>
    </w:pPr>
  </w:style>
  <w:style w:type="paragraph" w:styleId="ListNumber3">
    <w:name w:val="List Number 3"/>
    <w:basedOn w:val="Normal"/>
    <w:rsid w:val="005A3013"/>
    <w:pPr>
      <w:numPr>
        <w:numId w:val="5"/>
      </w:numPr>
    </w:pPr>
  </w:style>
  <w:style w:type="paragraph" w:styleId="ListNumber4">
    <w:name w:val="List Number 4"/>
    <w:basedOn w:val="Normal"/>
    <w:rsid w:val="005A3013"/>
    <w:pPr>
      <w:numPr>
        <w:numId w:val="6"/>
      </w:numPr>
    </w:pPr>
  </w:style>
  <w:style w:type="paragraph" w:styleId="ListNumber5">
    <w:name w:val="List Number 5"/>
    <w:basedOn w:val="Normal"/>
    <w:rsid w:val="005A3013"/>
    <w:pPr>
      <w:numPr>
        <w:numId w:val="7"/>
      </w:numPr>
    </w:pPr>
  </w:style>
  <w:style w:type="paragraph" w:styleId="ListBullet">
    <w:name w:val="List Bullet"/>
    <w:basedOn w:val="Normal"/>
    <w:autoRedefine/>
    <w:rsid w:val="00870893"/>
    <w:pPr>
      <w:numPr>
        <w:numId w:val="8"/>
      </w:numPr>
      <w:tabs>
        <w:tab w:val="clear" w:pos="360"/>
        <w:tab w:val="num" w:pos="1494"/>
      </w:tabs>
      <w:suppressAutoHyphens w:val="0"/>
      <w:ind w:left="1494"/>
      <w:jc w:val="left"/>
    </w:pPr>
    <w:rPr>
      <w:color w:val="auto"/>
      <w:lang w:val="en-GB"/>
    </w:rPr>
  </w:style>
  <w:style w:type="paragraph" w:styleId="ListBullet2">
    <w:name w:val="List Bullet 2"/>
    <w:basedOn w:val="Normal"/>
    <w:autoRedefine/>
    <w:rsid w:val="00D87156"/>
    <w:pPr>
      <w:numPr>
        <w:numId w:val="9"/>
      </w:numPr>
      <w:tabs>
        <w:tab w:val="clear" w:pos="1211"/>
        <w:tab w:val="num" w:pos="-142"/>
      </w:tabs>
      <w:spacing w:line="220" w:lineRule="exact"/>
      <w:ind w:left="2268" w:hanging="567"/>
    </w:pPr>
    <w:rPr>
      <w:color w:val="auto"/>
      <w:lang w:val="en-US"/>
    </w:rPr>
  </w:style>
  <w:style w:type="paragraph" w:styleId="ListBullet3">
    <w:name w:val="List Bullet 3"/>
    <w:basedOn w:val="Normal"/>
    <w:link w:val="ListBullet3Char"/>
    <w:autoRedefine/>
    <w:rsid w:val="005A3013"/>
    <w:pPr>
      <w:numPr>
        <w:numId w:val="10"/>
      </w:numPr>
    </w:pPr>
  </w:style>
  <w:style w:type="paragraph" w:styleId="ListBullet4">
    <w:name w:val="List Bullet 4"/>
    <w:basedOn w:val="Normal"/>
    <w:autoRedefine/>
    <w:rsid w:val="00943717"/>
    <w:pPr>
      <w:numPr>
        <w:numId w:val="11"/>
      </w:numPr>
      <w:tabs>
        <w:tab w:val="left" w:pos="142"/>
      </w:tabs>
      <w:spacing w:before="120" w:line="240" w:lineRule="exact"/>
      <w:jc w:val="left"/>
    </w:pPr>
  </w:style>
  <w:style w:type="paragraph" w:styleId="ListBullet5">
    <w:name w:val="List Bullet 5"/>
    <w:basedOn w:val="Normal"/>
    <w:autoRedefine/>
    <w:rsid w:val="00C11181"/>
    <w:pPr>
      <w:numPr>
        <w:numId w:val="12"/>
      </w:numPr>
      <w:tabs>
        <w:tab w:val="clear" w:pos="1492"/>
        <w:tab w:val="left" w:pos="142"/>
      </w:tabs>
      <w:spacing w:after="120" w:line="220" w:lineRule="exact"/>
      <w:ind w:left="2835" w:hanging="567"/>
    </w:pPr>
    <w:rPr>
      <w:sz w:val="18"/>
    </w:rPr>
  </w:style>
  <w:style w:type="paragraph" w:styleId="Title">
    <w:name w:val="Title"/>
    <w:basedOn w:val="Normal"/>
    <w:qFormat/>
    <w:rsid w:val="00B15D1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24"/>
      <w:szCs w:val="32"/>
    </w:rPr>
  </w:style>
  <w:style w:type="paragraph" w:styleId="Signature">
    <w:name w:val="Signature"/>
    <w:basedOn w:val="Normal"/>
    <w:rsid w:val="005A3013"/>
    <w:pPr>
      <w:ind w:left="4252"/>
    </w:pPr>
  </w:style>
  <w:style w:type="paragraph" w:styleId="EndnoteText">
    <w:name w:val="endnote text"/>
    <w:basedOn w:val="Normal"/>
    <w:semiHidden/>
    <w:rsid w:val="005A3013"/>
  </w:style>
  <w:style w:type="paragraph" w:styleId="Subtitle">
    <w:name w:val="Subtitle"/>
    <w:basedOn w:val="Normal"/>
    <w:link w:val="SubtitleChar"/>
    <w:qFormat/>
    <w:rsid w:val="00CF2C3F"/>
    <w:pPr>
      <w:spacing w:before="240" w:after="24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Normal2">
    <w:name w:val="Normal 2"/>
    <w:basedOn w:val="Normal"/>
    <w:autoRedefine/>
    <w:rsid w:val="00953EE7"/>
    <w:pPr>
      <w:spacing w:after="0" w:line="400" w:lineRule="exact"/>
      <w:ind w:left="425" w:firstLine="709"/>
      <w:jc w:val="left"/>
    </w:pPr>
    <w:rPr>
      <w:rFonts w:ascii="Arial" w:hAnsi="Arial"/>
      <w:color w:val="auto"/>
      <w:sz w:val="22"/>
      <w:szCs w:val="24"/>
      <w:lang w:val="en-US"/>
    </w:rPr>
  </w:style>
  <w:style w:type="character" w:styleId="Hyperlink">
    <w:name w:val="Hyperlink"/>
    <w:basedOn w:val="DefaultParagraphFont"/>
    <w:uiPriority w:val="99"/>
    <w:rsid w:val="005A3013"/>
    <w:rPr>
      <w:color w:val="0000FF"/>
      <w:u w:val="single"/>
    </w:rPr>
  </w:style>
  <w:style w:type="paragraph" w:customStyle="1" w:styleId="Bravida">
    <w:name w:val="Bravida"/>
    <w:basedOn w:val="NormalWeb"/>
    <w:link w:val="BravidaChar"/>
    <w:rsid w:val="005A3013"/>
    <w:rPr>
      <w:rFonts w:ascii="Verdana" w:hAnsi="Verdana"/>
      <w:sz w:val="20"/>
    </w:rPr>
  </w:style>
  <w:style w:type="character" w:styleId="FollowedHyperlink">
    <w:name w:val="FollowedHyperlink"/>
    <w:basedOn w:val="DefaultParagraphFont"/>
    <w:rsid w:val="005A3013"/>
    <w:rPr>
      <w:color w:val="800080"/>
      <w:u w:val="single"/>
    </w:rPr>
  </w:style>
  <w:style w:type="paragraph" w:styleId="BalloonText">
    <w:name w:val="Balloon Text"/>
    <w:basedOn w:val="Normal"/>
    <w:semiHidden/>
    <w:rsid w:val="00F440C2"/>
    <w:rPr>
      <w:rFonts w:ascii="Tahoma" w:hAnsi="Tahoma" w:cs="Tahoma"/>
      <w:sz w:val="16"/>
      <w:szCs w:val="16"/>
    </w:rPr>
  </w:style>
  <w:style w:type="table" w:styleId="TableSubtle1">
    <w:name w:val="Table Subtle 1"/>
    <w:basedOn w:val="TableNormal"/>
    <w:rsid w:val="00F440C2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after="140" w:line="280" w:lineRule="exact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F440C2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after="140" w:line="280" w:lineRule="exact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rsid w:val="00F440C2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after="140" w:line="280" w:lineRule="exact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rsid w:val="00F440C2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after="140" w:line="280" w:lineRule="exact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F440C2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after="140" w:line="280" w:lineRule="exact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F440C2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after="140" w:line="280" w:lineRule="exact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orful1">
    <w:name w:val="Table Colorful 1"/>
    <w:basedOn w:val="TableNormal"/>
    <w:rsid w:val="00F440C2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after="140" w:line="280" w:lineRule="exact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F440C2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after="140" w:line="280" w:lineRule="exact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F440C2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after="140" w:line="280" w:lineRule="exact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CommentSubject">
    <w:name w:val="annotation subject"/>
    <w:basedOn w:val="CommentText"/>
    <w:next w:val="CommentText"/>
    <w:semiHidden/>
    <w:rsid w:val="00F440C2"/>
    <w:pPr>
      <w:spacing w:after="140"/>
    </w:pPr>
    <w:rPr>
      <w:b/>
      <w:bCs/>
    </w:rPr>
  </w:style>
  <w:style w:type="table" w:styleId="TableContemporary">
    <w:name w:val="Table Contemporary"/>
    <w:basedOn w:val="TableNormal"/>
    <w:rsid w:val="00F440C2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after="140" w:line="280" w:lineRule="exact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Professional">
    <w:name w:val="Table Professional"/>
    <w:basedOn w:val="TableNormal"/>
    <w:rsid w:val="00F440C2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after="140" w:line="280" w:lineRule="exact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rsid w:val="00F440C2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after="140" w:line="280" w:lineRule="exact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F440C2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after="140" w:line="280" w:lineRule="exact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F440C2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after="140" w:line="280" w:lineRule="exact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F440C2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after="140" w:line="280" w:lineRule="exact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rsid w:val="00F440C2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after="140" w:line="280" w:lineRule="exact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F440C2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after="140" w:line="280" w:lineRule="exact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F440C2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after="140" w:line="280" w:lineRule="exact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rsid w:val="00F440C2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after="140" w:line="280" w:lineRule="exact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F440C2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after="140" w:line="280" w:lineRule="exact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F440C2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after="140" w:line="280" w:lineRule="exact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F440C2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after="140" w:line="280" w:lineRule="exact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F440C2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after="140" w:line="280" w:lineRule="exact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List1">
    <w:name w:val="Table List 1"/>
    <w:basedOn w:val="TableNormal"/>
    <w:rsid w:val="00F440C2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after="140" w:line="280" w:lineRule="exact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F440C2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after="140" w:line="280" w:lineRule="exact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F440C2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after="140" w:line="280" w:lineRule="exact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F440C2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after="140" w:line="280" w:lineRule="exact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F440C2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after="140" w:line="280" w:lineRule="exact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F440C2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after="140" w:line="280" w:lineRule="exact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F440C2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after="140" w:line="280" w:lineRule="exact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F440C2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after="140" w:line="280" w:lineRule="exact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Grid">
    <w:name w:val="Table Grid"/>
    <w:basedOn w:val="TableNormal"/>
    <w:rsid w:val="00F440C2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after="140" w:line="280" w:lineRule="exact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F440C2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after="140" w:line="280" w:lineRule="exact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F440C2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after="140" w:line="280" w:lineRule="exact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F440C2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after="140" w:line="280" w:lineRule="exact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F440C2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after="140" w:line="280" w:lineRule="exact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F440C2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after="140" w:line="280" w:lineRule="exact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F440C2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after="140" w:line="280" w:lineRule="exact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F440C2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after="140" w:line="280" w:lineRule="exact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F440C2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after="140" w:line="280" w:lineRule="exact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F440C2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after="140" w:line="280" w:lineRule="exact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F440C2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after="140" w:line="280" w:lineRule="exact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F440C2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after="140" w:line="280" w:lineRule="exact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F440C2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after="140" w:line="280" w:lineRule="exact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686D4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15">
    <w:name w:val="CM15"/>
    <w:basedOn w:val="Default"/>
    <w:next w:val="Default"/>
    <w:rsid w:val="00686D46"/>
    <w:pPr>
      <w:spacing w:after="158"/>
    </w:pPr>
    <w:rPr>
      <w:rFonts w:cs="Times New Roman"/>
      <w:color w:val="auto"/>
    </w:rPr>
  </w:style>
  <w:style w:type="paragraph" w:customStyle="1" w:styleId="Bravidaindraget1">
    <w:name w:val="Bravida indraget 1"/>
    <w:basedOn w:val="Bravida"/>
    <w:autoRedefine/>
    <w:rsid w:val="008855ED"/>
    <w:pPr>
      <w:ind w:left="230" w:hanging="230"/>
      <w:jc w:val="left"/>
    </w:pPr>
    <w:rPr>
      <w:rFonts w:cs="Verdana"/>
      <w:szCs w:val="20"/>
    </w:rPr>
  </w:style>
  <w:style w:type="character" w:customStyle="1" w:styleId="ListBullet3Char">
    <w:name w:val="List Bullet 3 Char"/>
    <w:basedOn w:val="DefaultParagraphFont"/>
    <w:link w:val="ListBullet3"/>
    <w:rsid w:val="00C910C2"/>
    <w:rPr>
      <w:rFonts w:ascii="Palatino" w:hAnsi="Palatino"/>
      <w:color w:val="000000"/>
      <w:sz w:val="22"/>
      <w:lang w:val="sv-SE" w:eastAsia="sv-SE" w:bidi="ar-SA"/>
    </w:rPr>
  </w:style>
  <w:style w:type="paragraph" w:customStyle="1" w:styleId="FormatmallBravidaFetVnsterVnster-009cm">
    <w:name w:val="Formatmall Bravida + Fet Vänster Vänster:  -009 cm"/>
    <w:basedOn w:val="Bravida"/>
    <w:link w:val="FormatmallBravidaFetVnsterVnster-009cmChar"/>
    <w:rsid w:val="0071255F"/>
    <w:pPr>
      <w:spacing w:after="0"/>
      <w:jc w:val="left"/>
    </w:pPr>
    <w:rPr>
      <w:b/>
      <w:bCs/>
      <w:szCs w:val="20"/>
    </w:rPr>
  </w:style>
  <w:style w:type="character" w:customStyle="1" w:styleId="NormalWebChar">
    <w:name w:val="Normal (Web) Char"/>
    <w:aliases w:val=" webb Char"/>
    <w:basedOn w:val="DefaultParagraphFont"/>
    <w:link w:val="NormalWeb"/>
    <w:rsid w:val="0071255F"/>
    <w:rPr>
      <w:color w:val="000000"/>
      <w:sz w:val="24"/>
      <w:szCs w:val="24"/>
      <w:lang w:val="sv-SE" w:eastAsia="sv-SE" w:bidi="ar-SA"/>
    </w:rPr>
  </w:style>
  <w:style w:type="character" w:customStyle="1" w:styleId="BravidaChar">
    <w:name w:val="Bravida Char"/>
    <w:basedOn w:val="NormalWebChar"/>
    <w:link w:val="Bravida"/>
    <w:rsid w:val="0071255F"/>
    <w:rPr>
      <w:rFonts w:ascii="Verdana" w:hAnsi="Verdana"/>
      <w:color w:val="000000"/>
      <w:sz w:val="24"/>
      <w:szCs w:val="24"/>
      <w:lang w:val="sv-SE" w:eastAsia="sv-SE" w:bidi="ar-SA"/>
    </w:rPr>
  </w:style>
  <w:style w:type="character" w:customStyle="1" w:styleId="FormatmallBravidaFetVnsterVnster-009cmChar">
    <w:name w:val="Formatmall Bravida + Fet Vänster Vänster:  -009 cm Char"/>
    <w:basedOn w:val="BravidaChar"/>
    <w:link w:val="FormatmallBravidaFetVnsterVnster-009cm"/>
    <w:rsid w:val="0071255F"/>
    <w:rPr>
      <w:rFonts w:ascii="Verdana" w:hAnsi="Verdana"/>
      <w:b/>
      <w:bCs/>
      <w:color w:val="000000"/>
      <w:sz w:val="24"/>
      <w:szCs w:val="24"/>
      <w:lang w:val="sv-SE" w:eastAsia="sv-SE" w:bidi="ar-SA"/>
    </w:rPr>
  </w:style>
  <w:style w:type="paragraph" w:customStyle="1" w:styleId="FormatmallBravidaFet">
    <w:name w:val="Formatmall Bravida + Fet"/>
    <w:basedOn w:val="Bravida"/>
    <w:link w:val="FormatmallBravidaFetChar"/>
    <w:autoRedefine/>
    <w:rsid w:val="00DB4F18"/>
    <w:rPr>
      <w:b/>
      <w:bCs/>
    </w:rPr>
  </w:style>
  <w:style w:type="character" w:customStyle="1" w:styleId="FormatmallBravidaFetChar">
    <w:name w:val="Formatmall Bravida + Fet Char"/>
    <w:basedOn w:val="BravidaChar"/>
    <w:link w:val="FormatmallBravidaFet"/>
    <w:rsid w:val="00DB4F18"/>
    <w:rPr>
      <w:rFonts w:ascii="Verdana" w:hAnsi="Verdana"/>
      <w:b/>
      <w:bCs/>
      <w:color w:val="000000"/>
      <w:sz w:val="24"/>
      <w:szCs w:val="24"/>
      <w:lang w:val="sv-SE" w:eastAsia="sv-SE" w:bidi="ar-SA"/>
    </w:rPr>
  </w:style>
  <w:style w:type="paragraph" w:customStyle="1" w:styleId="FormatmallArial10ptVnster">
    <w:name w:val="Formatmall Arial 10 pt Vänster"/>
    <w:basedOn w:val="Normal"/>
    <w:autoRedefine/>
    <w:rsid w:val="00CE0EF7"/>
    <w:pPr>
      <w:jc w:val="left"/>
    </w:pPr>
    <w:rPr>
      <w:rFonts w:ascii="Arial" w:hAnsi="Arial"/>
    </w:rPr>
  </w:style>
  <w:style w:type="character" w:customStyle="1" w:styleId="Typewriter">
    <w:name w:val="Typewriter"/>
    <w:uiPriority w:val="99"/>
    <w:rsid w:val="000F2785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32111A"/>
    <w:rPr>
      <w:rFonts w:ascii="Courier New" w:hAnsi="Courier New" w:cs="Courier New"/>
    </w:rPr>
  </w:style>
  <w:style w:type="paragraph" w:customStyle="1" w:styleId="FormatmallArial12ptFetVnster-375cm">
    <w:name w:val="Formatmall Arial 12 pt Fet Vänster:  -375 cm"/>
    <w:basedOn w:val="Normal"/>
    <w:rsid w:val="00943717"/>
    <w:pPr>
      <w:ind w:left="-2127"/>
    </w:pPr>
    <w:rPr>
      <w:rFonts w:ascii="Arial" w:hAnsi="Arial"/>
      <w:b/>
      <w:bCs/>
    </w:rPr>
  </w:style>
  <w:style w:type="paragraph" w:customStyle="1" w:styleId="Formatmall2">
    <w:name w:val="Formatmall2"/>
    <w:basedOn w:val="Normal"/>
    <w:next w:val="CommentText"/>
    <w:qFormat/>
    <w:rsid w:val="00B47F90"/>
    <w:pPr>
      <w:spacing w:after="120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B47F90"/>
    <w:pPr>
      <w:ind w:left="720"/>
      <w:contextualSpacing/>
    </w:pPr>
  </w:style>
  <w:style w:type="paragraph" w:customStyle="1" w:styleId="ReleaseHeader">
    <w:name w:val="Release Header"/>
    <w:basedOn w:val="Title"/>
    <w:autoRedefine/>
    <w:qFormat/>
    <w:rsid w:val="00B674C5"/>
    <w:pPr>
      <w:ind w:hanging="2127"/>
      <w:jc w:val="left"/>
    </w:pPr>
    <w:rPr>
      <w:lang w:val="en-US"/>
    </w:rPr>
  </w:style>
  <w:style w:type="paragraph" w:customStyle="1" w:styleId="Releaseversion">
    <w:name w:val="Release version"/>
    <w:basedOn w:val="Normal"/>
    <w:autoRedefine/>
    <w:qFormat/>
    <w:rsid w:val="00B674C5"/>
    <w:pPr>
      <w:ind w:hanging="2127"/>
      <w:jc w:val="left"/>
    </w:pPr>
    <w:rPr>
      <w:b/>
      <w:sz w:val="24"/>
      <w:u w:val="single"/>
      <w:lang w:val="en-US"/>
    </w:rPr>
  </w:style>
  <w:style w:type="paragraph" w:customStyle="1" w:styleId="Releasestatus">
    <w:name w:val="Release status"/>
    <w:basedOn w:val="Normal"/>
    <w:qFormat/>
    <w:rsid w:val="005D2979"/>
    <w:pPr>
      <w:spacing w:after="60"/>
      <w:ind w:left="992" w:hanging="2126"/>
      <w:jc w:val="left"/>
    </w:pPr>
    <w:rPr>
      <w:b/>
      <w:lang w:val="en-US"/>
    </w:rPr>
  </w:style>
  <w:style w:type="paragraph" w:customStyle="1" w:styleId="FormatmallPunktlistaVerdana10pt">
    <w:name w:val="Formatmall Punktlista + Verdana 10 pt"/>
    <w:basedOn w:val="ListBullet"/>
    <w:rsid w:val="0095766B"/>
    <w:pPr>
      <w:numPr>
        <w:numId w:val="0"/>
      </w:numPr>
      <w:tabs>
        <w:tab w:val="num" w:pos="643"/>
      </w:tabs>
      <w:spacing w:after="120" w:line="240" w:lineRule="auto"/>
      <w:ind w:left="357" w:hanging="357"/>
    </w:pPr>
    <w:rPr>
      <w:rFonts w:ascii="Verdana" w:hAnsi="Verdana"/>
      <w:szCs w:val="24"/>
    </w:rPr>
  </w:style>
  <w:style w:type="paragraph" w:customStyle="1" w:styleId="FormatmallPunktlistaefter7ptRadavstndexakt14pt">
    <w:name w:val="Formatmall Punktlista + efter:  7 pt Radavstånd:  exakt 14 pt"/>
    <w:basedOn w:val="ListBullet"/>
    <w:rsid w:val="00470640"/>
    <w:pPr>
      <w:numPr>
        <w:numId w:val="0"/>
      </w:numPr>
      <w:spacing w:before="120" w:after="120"/>
      <w:ind w:left="357" w:hanging="357"/>
    </w:pPr>
    <w:rPr>
      <w:rFonts w:ascii="Times New Roman" w:hAnsi="Times New Roman"/>
      <w:sz w:val="24"/>
    </w:rPr>
  </w:style>
  <w:style w:type="paragraph" w:customStyle="1" w:styleId="FormatmallPunktlistabuggar10pt">
    <w:name w:val="Formatmall Punktlista buggar + 10 pt"/>
    <w:basedOn w:val="Normal"/>
    <w:rsid w:val="002929CE"/>
    <w:pPr>
      <w:tabs>
        <w:tab w:val="num" w:pos="643"/>
      </w:tabs>
      <w:suppressAutoHyphens w:val="0"/>
      <w:spacing w:after="120" w:line="240" w:lineRule="auto"/>
      <w:ind w:left="357" w:hanging="357"/>
      <w:jc w:val="left"/>
    </w:pPr>
    <w:rPr>
      <w:rFonts w:ascii="Verdana" w:hAnsi="Verdana"/>
      <w:color w:val="auto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5520D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520D5"/>
    <w:rPr>
      <w:rFonts w:ascii="Georgia" w:hAnsi="Georgia"/>
      <w:i/>
      <w:iCs/>
      <w:color w:val="000000" w:themeColor="text1"/>
    </w:rPr>
  </w:style>
  <w:style w:type="paragraph" w:styleId="NoSpacing">
    <w:name w:val="No Spacing"/>
    <w:uiPriority w:val="1"/>
    <w:qFormat/>
    <w:rsid w:val="005520D5"/>
    <w:pPr>
      <w:suppressAutoHyphens/>
      <w:jc w:val="both"/>
    </w:pPr>
    <w:rPr>
      <w:rFonts w:ascii="Georgia" w:hAnsi="Georgia"/>
      <w:color w:val="00000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20D5"/>
    <w:pPr>
      <w:keepNext/>
      <w:keepLines/>
      <w:pageBreakBefore w:val="0"/>
      <w:numPr>
        <w:numId w:val="0"/>
      </w:numPr>
      <w:tabs>
        <w:tab w:val="clear" w:pos="1134"/>
      </w:tabs>
      <w:spacing w:before="480" w:after="0" w:line="280" w:lineRule="exact"/>
      <w:jc w:val="both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520D5"/>
  </w:style>
  <w:style w:type="paragraph" w:styleId="IntenseQuote">
    <w:name w:val="Intense Quote"/>
    <w:basedOn w:val="Normal"/>
    <w:next w:val="Normal"/>
    <w:link w:val="IntenseQuoteChar"/>
    <w:uiPriority w:val="30"/>
    <w:qFormat/>
    <w:rsid w:val="005520D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0D5"/>
    <w:rPr>
      <w:rFonts w:ascii="Georgia" w:hAnsi="Georgia"/>
      <w:b/>
      <w:bCs/>
      <w:i/>
      <w:iCs/>
      <w:color w:val="4F81BD" w:themeColor="accent1"/>
    </w:rPr>
  </w:style>
  <w:style w:type="character" w:customStyle="1" w:styleId="HeaderChar">
    <w:name w:val="Header Char"/>
    <w:basedOn w:val="DefaultParagraphFont"/>
    <w:link w:val="Header"/>
    <w:uiPriority w:val="99"/>
    <w:rsid w:val="008B2CC1"/>
    <w:rPr>
      <w:rFonts w:ascii="Georgia" w:hAnsi="Georgia"/>
      <w:color w:val="000000"/>
    </w:rPr>
  </w:style>
  <w:style w:type="character" w:customStyle="1" w:styleId="FooterChar">
    <w:name w:val="Footer Char"/>
    <w:basedOn w:val="DefaultParagraphFont"/>
    <w:link w:val="Footer"/>
    <w:uiPriority w:val="99"/>
    <w:rsid w:val="008B2CC1"/>
    <w:rPr>
      <w:rFonts w:ascii="Georgia" w:hAnsi="Georgia"/>
      <w:color w:val="000000"/>
    </w:rPr>
  </w:style>
  <w:style w:type="character" w:customStyle="1" w:styleId="SubtitleChar">
    <w:name w:val="Subtitle Char"/>
    <w:basedOn w:val="DefaultParagraphFont"/>
    <w:link w:val="Subtitle"/>
    <w:rsid w:val="00CF2C3F"/>
    <w:rPr>
      <w:rFonts w:ascii="Arial" w:hAnsi="Arial" w:cs="Arial"/>
      <w:color w:val="000000"/>
      <w:sz w:val="24"/>
      <w:szCs w:val="24"/>
    </w:rPr>
  </w:style>
  <w:style w:type="paragraph" w:customStyle="1" w:styleId="FormatmallRubrikVnster0cm">
    <w:name w:val="Formatmall Rubrik + Vänster:  0 cm"/>
    <w:basedOn w:val="Title"/>
    <w:rsid w:val="008B2CC1"/>
    <w:pPr>
      <w:suppressAutoHyphens w:val="0"/>
      <w:overflowPunct w:val="0"/>
      <w:autoSpaceDE w:val="0"/>
      <w:autoSpaceDN w:val="0"/>
      <w:adjustRightInd w:val="0"/>
      <w:spacing w:line="240" w:lineRule="auto"/>
      <w:textAlignment w:val="baseline"/>
      <w:outlineLvl w:val="9"/>
    </w:pPr>
    <w:rPr>
      <w:rFonts w:ascii="Georgia" w:hAnsi="Georgia" w:cs="Verdana"/>
      <w:color w:val="auto"/>
      <w:sz w:val="96"/>
      <w:szCs w:val="96"/>
      <w:lang w:val="en-US"/>
    </w:rPr>
  </w:style>
  <w:style w:type="paragraph" w:customStyle="1" w:styleId="FormatmallFormatmallRubrikVnster0cmArial36ptVnster">
    <w:name w:val="Formatmall Formatmall Rubrik + Vänster:  0 cm + Arial 36 pt Vänster:  ..."/>
    <w:basedOn w:val="FormatmallRubrikVnster0cm"/>
    <w:rsid w:val="00CF2C3F"/>
    <w:rPr>
      <w:rFonts w:ascii="Arial" w:hAnsi="Arial" w:cs="Times New Roman"/>
      <w:sz w:val="72"/>
      <w:szCs w:val="20"/>
    </w:rPr>
  </w:style>
  <w:style w:type="paragraph" w:customStyle="1" w:styleId="FormatmallArial20ptFetCentrerad">
    <w:name w:val="Formatmall Arial 20 pt Fet Centrerad"/>
    <w:basedOn w:val="Normal"/>
    <w:rsid w:val="00CF2C3F"/>
    <w:pPr>
      <w:spacing w:before="240" w:after="240"/>
      <w:jc w:val="center"/>
    </w:pPr>
    <w:rPr>
      <w:rFonts w:ascii="Arial" w:hAnsi="Arial"/>
      <w:b/>
      <w:bCs/>
      <w:sz w:val="40"/>
    </w:rPr>
  </w:style>
  <w:style w:type="paragraph" w:customStyle="1" w:styleId="FormatmallUnderrubrik28ptFet">
    <w:name w:val="Formatmall Underrubrik + 28 pt Fet"/>
    <w:basedOn w:val="Subtitle"/>
    <w:rsid w:val="00CF2C3F"/>
    <w:pPr>
      <w:spacing w:before="480" w:after="480"/>
    </w:pPr>
    <w:rPr>
      <w:b/>
      <w:bCs/>
      <w:sz w:val="56"/>
    </w:rPr>
  </w:style>
  <w:style w:type="paragraph" w:customStyle="1" w:styleId="FormatmallReleasestatusVnster2cmFrstaraden0cm">
    <w:name w:val="Formatmall Release status + Vänster:  2 cm Första raden:  0 cm"/>
    <w:basedOn w:val="Releasestatus"/>
    <w:rsid w:val="00D32015"/>
    <w:pPr>
      <w:spacing w:after="0"/>
      <w:ind w:left="1134" w:firstLine="0"/>
    </w:pPr>
    <w:rPr>
      <w:bCs/>
    </w:rPr>
  </w:style>
  <w:style w:type="paragraph" w:customStyle="1" w:styleId="FormatmallReleasestatusFrstaraden025cm">
    <w:name w:val="Formatmall Release status + Första raden:  025 cm"/>
    <w:basedOn w:val="Releasestatus"/>
    <w:rsid w:val="00420437"/>
    <w:pPr>
      <w:ind w:left="851" w:firstLine="142"/>
    </w:pPr>
    <w:rPr>
      <w:bCs/>
    </w:rPr>
  </w:style>
  <w:style w:type="character" w:customStyle="1" w:styleId="Heading3Char">
    <w:name w:val="Heading 3 Char"/>
    <w:basedOn w:val="DefaultParagraphFont"/>
    <w:link w:val="Heading3"/>
    <w:rsid w:val="001360EF"/>
    <w:rPr>
      <w:rFonts w:ascii="Arial" w:hAnsi="Arial"/>
      <w:b/>
      <w:color w:val="000000"/>
      <w:sz w:val="24"/>
    </w:rPr>
  </w:style>
  <w:style w:type="character" w:customStyle="1" w:styleId="Heading2Char">
    <w:name w:val="Heading 2 Char"/>
    <w:basedOn w:val="DefaultParagraphFont"/>
    <w:link w:val="Heading2"/>
    <w:rsid w:val="00A85B3C"/>
    <w:rPr>
      <w:rFonts w:ascii="Arial" w:hAnsi="Arial"/>
      <w:b/>
      <w:color w:val="000000"/>
      <w:sz w:val="28"/>
      <w:lang w:val="en-US"/>
    </w:rPr>
  </w:style>
  <w:style w:type="character" w:customStyle="1" w:styleId="summary">
    <w:name w:val="summary"/>
    <w:basedOn w:val="DefaultParagraphFont"/>
    <w:rsid w:val="007662B7"/>
  </w:style>
  <w:style w:type="character" w:styleId="FootnoteReference">
    <w:name w:val="footnote reference"/>
    <w:basedOn w:val="DefaultParagraphFont"/>
    <w:semiHidden/>
    <w:unhideWhenUsed/>
    <w:rsid w:val="00677B9D"/>
    <w:rPr>
      <w:vertAlign w:val="superscript"/>
    </w:rPr>
  </w:style>
  <w:style w:type="character" w:styleId="EndnoteReference">
    <w:name w:val="endnote reference"/>
    <w:basedOn w:val="DefaultParagraphFont"/>
    <w:semiHidden/>
    <w:unhideWhenUsed/>
    <w:rsid w:val="00677B9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ypress.io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icrosoft%20office\Mallar\TLabWest\SPEC_SV%20TLab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93F6D-5CA4-44DE-AA58-4C260D742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SPEC_SV TLab</Template>
  <TotalTime>300</TotalTime>
  <Pages>9</Pages>
  <Words>1109</Words>
  <Characters>6322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Integra Release Notes</vt:lpstr>
      <vt:lpstr>Integra Release Notes</vt:lpstr>
    </vt:vector>
  </TitlesOfParts>
  <Company>Microsoft</Company>
  <LinksUpToDate>false</LinksUpToDate>
  <CharactersWithSpaces>7417</CharactersWithSpaces>
  <SharedDoc>false</SharedDoc>
  <HLinks>
    <vt:vector size="192" baseType="variant">
      <vt:variant>
        <vt:i4>1966128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_Toc225907757</vt:lpwstr>
      </vt:variant>
      <vt:variant>
        <vt:i4>1966128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_Toc225907756</vt:lpwstr>
      </vt:variant>
      <vt:variant>
        <vt:i4>1966128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_Toc225907755</vt:lpwstr>
      </vt:variant>
      <vt:variant>
        <vt:i4>1966128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_Toc225907754</vt:lpwstr>
      </vt:variant>
      <vt:variant>
        <vt:i4>1966128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_Toc225907753</vt:lpwstr>
      </vt:variant>
      <vt:variant>
        <vt:i4>1966128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_Toc225907752</vt:lpwstr>
      </vt:variant>
      <vt:variant>
        <vt:i4>1966128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_Toc225907751</vt:lpwstr>
      </vt:variant>
      <vt:variant>
        <vt:i4>1966128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_Toc225907750</vt:lpwstr>
      </vt:variant>
      <vt:variant>
        <vt:i4>2031664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_Toc225907749</vt:lpwstr>
      </vt:variant>
      <vt:variant>
        <vt:i4>2031664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_Toc225907748</vt:lpwstr>
      </vt:variant>
      <vt:variant>
        <vt:i4>2031664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_Toc225907747</vt:lpwstr>
      </vt:variant>
      <vt:variant>
        <vt:i4>2031664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_Toc225907746</vt:lpwstr>
      </vt:variant>
      <vt:variant>
        <vt:i4>2031664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_Toc225907745</vt:lpwstr>
      </vt:variant>
      <vt:variant>
        <vt:i4>2031664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_Toc225907744</vt:lpwstr>
      </vt:variant>
      <vt:variant>
        <vt:i4>2031664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_Toc225907743</vt:lpwstr>
      </vt:variant>
      <vt:variant>
        <vt:i4>2031664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_Toc225907742</vt:lpwstr>
      </vt:variant>
      <vt:variant>
        <vt:i4>2031664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_Toc225907741</vt:lpwstr>
      </vt:variant>
      <vt:variant>
        <vt:i4>2031664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_Toc225907740</vt:lpwstr>
      </vt:variant>
      <vt:variant>
        <vt:i4>1572912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_Toc225907739</vt:lpwstr>
      </vt:variant>
      <vt:variant>
        <vt:i4>1572912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_Toc225907738</vt:lpwstr>
      </vt:variant>
      <vt:variant>
        <vt:i4>1572912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_Toc225907737</vt:lpwstr>
      </vt:variant>
      <vt:variant>
        <vt:i4>1572912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_Toc225907736</vt:lpwstr>
      </vt:variant>
      <vt:variant>
        <vt:i4>1572912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_Toc225907735</vt:lpwstr>
      </vt:variant>
      <vt:variant>
        <vt:i4>1572912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_Toc225907734</vt:lpwstr>
      </vt:variant>
      <vt:variant>
        <vt:i4>1572912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_Toc225907733</vt:lpwstr>
      </vt:variant>
      <vt:variant>
        <vt:i4>1572912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_Toc225907732</vt:lpwstr>
      </vt:variant>
      <vt:variant>
        <vt:i4>1572912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_Toc225907731</vt:lpwstr>
      </vt:variant>
      <vt:variant>
        <vt:i4>1572912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_Toc225907730</vt:lpwstr>
      </vt:variant>
      <vt:variant>
        <vt:i4>1638448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_Toc225907729</vt:lpwstr>
      </vt:variant>
      <vt:variant>
        <vt:i4>1638448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_Toc225907728</vt:lpwstr>
      </vt:variant>
      <vt:variant>
        <vt:i4>1638448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_Toc225907727</vt:lpwstr>
      </vt:variant>
      <vt:variant>
        <vt:i4>1638448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_Toc225907726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 Release Notes</dc:title>
  <dc:creator>Lasse Wiman</dc:creator>
  <cp:lastModifiedBy>Windows User</cp:lastModifiedBy>
  <cp:revision>3</cp:revision>
  <cp:lastPrinted>2020-03-26T16:23:00Z</cp:lastPrinted>
  <dcterms:created xsi:type="dcterms:W3CDTF">2020-10-15T21:51:00Z</dcterms:created>
  <dcterms:modified xsi:type="dcterms:W3CDTF">2020-10-16T12:02:00Z</dcterms:modified>
</cp:coreProperties>
</file>